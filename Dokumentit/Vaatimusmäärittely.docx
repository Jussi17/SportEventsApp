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37958" w14:textId="77777777" w:rsidR="00D56F64" w:rsidRDefault="00D56F64">
      <w:pPr>
        <w:pStyle w:val="Yltunniste"/>
      </w:pPr>
    </w:p>
    <w:p w14:paraId="1602DF57" w14:textId="77777777" w:rsidR="00D56F64" w:rsidRDefault="00D56F64">
      <w:pPr>
        <w:pStyle w:val="Leipteksti"/>
      </w:pPr>
    </w:p>
    <w:p w14:paraId="073ED331" w14:textId="77777777" w:rsidR="00D56F64" w:rsidRDefault="00D56F64">
      <w:pPr>
        <w:pStyle w:val="Leipteksti"/>
      </w:pPr>
    </w:p>
    <w:p w14:paraId="1038B653" w14:textId="77777777" w:rsidR="00D56F64" w:rsidRDefault="00D56F64">
      <w:pPr>
        <w:pStyle w:val="Leipteksti"/>
      </w:pPr>
    </w:p>
    <w:p w14:paraId="6AB7587B" w14:textId="77777777" w:rsidR="00D56F64" w:rsidRDefault="00D56F64">
      <w:pPr>
        <w:pStyle w:val="Leipteksti"/>
      </w:pPr>
    </w:p>
    <w:p w14:paraId="16CA47B8" w14:textId="77777777" w:rsidR="00D56F64" w:rsidRDefault="00D56F64">
      <w:pPr>
        <w:pStyle w:val="Leipteksti"/>
      </w:pPr>
    </w:p>
    <w:p w14:paraId="692E19EF" w14:textId="77777777" w:rsidR="00D56F64" w:rsidRDefault="00D56F64">
      <w:pPr>
        <w:pStyle w:val="Leipteksti"/>
      </w:pPr>
    </w:p>
    <w:p w14:paraId="28A5D997" w14:textId="77777777" w:rsidR="00D56F64" w:rsidRDefault="00D56F64">
      <w:pPr>
        <w:pStyle w:val="Leipteksti"/>
      </w:pPr>
    </w:p>
    <w:p w14:paraId="7D9941AE" w14:textId="77777777" w:rsidR="00D56F64" w:rsidRDefault="00D56F64">
      <w:pPr>
        <w:pStyle w:val="Leipteksti"/>
      </w:pPr>
    </w:p>
    <w:p w14:paraId="7B79A984" w14:textId="77777777" w:rsidR="00D56F64" w:rsidRDefault="00D56F64">
      <w:pPr>
        <w:pStyle w:val="Leipteksti"/>
      </w:pPr>
    </w:p>
    <w:p w14:paraId="05693028" w14:textId="77777777" w:rsidR="00D56F64" w:rsidRDefault="00D56F64">
      <w:pPr>
        <w:pStyle w:val="Leipteksti"/>
      </w:pPr>
    </w:p>
    <w:p w14:paraId="2F69241B" w14:textId="77777777" w:rsidR="00D56F64" w:rsidRDefault="00D56F64">
      <w:pPr>
        <w:pStyle w:val="Leipteksti"/>
      </w:pPr>
    </w:p>
    <w:p w14:paraId="6F9AF4C6" w14:textId="77777777" w:rsidR="00D56F64" w:rsidRDefault="00D56F64">
      <w:pPr>
        <w:pStyle w:val="Leipteksti"/>
      </w:pPr>
    </w:p>
    <w:p w14:paraId="26AD4F62" w14:textId="77777777" w:rsidR="00D56F64" w:rsidRDefault="00D56F64">
      <w:pPr>
        <w:pStyle w:val="Leipteksti"/>
      </w:pPr>
    </w:p>
    <w:p w14:paraId="61CB3B64" w14:textId="77777777" w:rsidR="00D56F64" w:rsidRDefault="00D56F64">
      <w:pPr>
        <w:pStyle w:val="Leipteksti"/>
      </w:pPr>
    </w:p>
    <w:p w14:paraId="4CB24E88" w14:textId="77777777" w:rsidR="00D56F64" w:rsidRDefault="00D56F64">
      <w:pPr>
        <w:pStyle w:val="Kansiots1"/>
        <w:numPr>
          <w:ilvl w:val="0"/>
          <w:numId w:val="0"/>
        </w:numPr>
      </w:pPr>
    </w:p>
    <w:p w14:paraId="6F7BA420" w14:textId="77777777" w:rsidR="00D56F64" w:rsidRDefault="00D56F64">
      <w:pPr>
        <w:pStyle w:val="Kansiots1"/>
        <w:numPr>
          <w:ilvl w:val="0"/>
          <w:numId w:val="0"/>
        </w:numPr>
      </w:pPr>
      <w:r>
        <w:t>Vaatimusmäärittely</w:t>
      </w:r>
    </w:p>
    <w:p w14:paraId="75544EF7" w14:textId="1302C13C" w:rsidR="00D56F64" w:rsidRDefault="00EC15DC">
      <w:pPr>
        <w:pStyle w:val="Kansiotsikko"/>
        <w:numPr>
          <w:ilvl w:val="0"/>
          <w:numId w:val="0"/>
        </w:numPr>
      </w:pPr>
      <w:r>
        <w:t>SportEventsApp</w:t>
      </w:r>
    </w:p>
    <w:p w14:paraId="3E6656F0" w14:textId="77777777" w:rsidR="00D56F64" w:rsidRDefault="00D56F64">
      <w:pPr>
        <w:pStyle w:val="Kansiots2"/>
        <w:numPr>
          <w:ilvl w:val="0"/>
          <w:numId w:val="0"/>
        </w:numPr>
      </w:pPr>
      <w:r>
        <w:t>versio 1.0</w:t>
      </w:r>
    </w:p>
    <w:p w14:paraId="7721FCBE" w14:textId="77777777" w:rsidR="00D56F64" w:rsidRDefault="00D56F64">
      <w:pPr>
        <w:pStyle w:val="Kansiots2"/>
        <w:numPr>
          <w:ilvl w:val="0"/>
          <w:numId w:val="0"/>
        </w:numPr>
      </w:pPr>
    </w:p>
    <w:p w14:paraId="6DE9F0C5" w14:textId="77777777" w:rsidR="00D56F64" w:rsidRDefault="00D56F64">
      <w:pPr>
        <w:pStyle w:val="Leipteksti"/>
        <w:rPr>
          <w:lang w:val="fi-FI"/>
        </w:rPr>
      </w:pPr>
    </w:p>
    <w:p w14:paraId="42C69733" w14:textId="77777777" w:rsidR="00D56F64" w:rsidRDefault="00D56F64">
      <w:pPr>
        <w:pStyle w:val="Leipteksti"/>
        <w:rPr>
          <w:lang w:val="fi-FI"/>
        </w:rPr>
      </w:pPr>
    </w:p>
    <w:p w14:paraId="57A34D14" w14:textId="77777777" w:rsidR="00D56F64" w:rsidRDefault="00D56F64">
      <w:pPr>
        <w:pStyle w:val="Leipteksti"/>
        <w:rPr>
          <w:lang w:val="fi-FI"/>
        </w:rPr>
      </w:pPr>
    </w:p>
    <w:p w14:paraId="2ED0D208" w14:textId="77777777" w:rsidR="00D56F64" w:rsidRDefault="00D56F64">
      <w:pPr>
        <w:pStyle w:val="Leipteksti"/>
        <w:rPr>
          <w:lang w:val="fi-FI"/>
        </w:rPr>
      </w:pPr>
    </w:p>
    <w:p w14:paraId="1C16479D" w14:textId="77777777" w:rsidR="00D56F64" w:rsidRDefault="00D56F64">
      <w:pPr>
        <w:pStyle w:val="Leipteksti"/>
        <w:rPr>
          <w:lang w:val="fi-FI"/>
        </w:rPr>
      </w:pPr>
    </w:p>
    <w:p w14:paraId="1DC6092F" w14:textId="77777777" w:rsidR="00D56F64" w:rsidRDefault="00D56F64">
      <w:pPr>
        <w:pStyle w:val="Leipteksti"/>
        <w:rPr>
          <w:lang w:val="fi-FI"/>
        </w:rPr>
      </w:pPr>
    </w:p>
    <w:p w14:paraId="515B1DED" w14:textId="77777777" w:rsidR="00D56F64" w:rsidRDefault="00D56F64">
      <w:pPr>
        <w:pStyle w:val="Leipteksti"/>
        <w:rPr>
          <w:lang w:val="fi-FI"/>
        </w:rPr>
      </w:pPr>
    </w:p>
    <w:p w14:paraId="2F97DC60" w14:textId="77777777" w:rsidR="00D56F64" w:rsidRDefault="00D56F64">
      <w:pPr>
        <w:pStyle w:val="Leipteksti"/>
        <w:rPr>
          <w:lang w:val="fi-FI"/>
        </w:rPr>
      </w:pPr>
    </w:p>
    <w:p w14:paraId="6FEE0917" w14:textId="77777777" w:rsidR="00D56F64" w:rsidRDefault="00D56F64">
      <w:pPr>
        <w:pStyle w:val="Leipteksti"/>
        <w:rPr>
          <w:lang w:val="fi-FI"/>
        </w:rPr>
      </w:pPr>
    </w:p>
    <w:p w14:paraId="19DFBCBB" w14:textId="77777777" w:rsidR="00D56F64" w:rsidRDefault="00D56F64">
      <w:pPr>
        <w:pStyle w:val="Leipteksti"/>
        <w:rPr>
          <w:lang w:val="fi-FI"/>
        </w:rPr>
      </w:pPr>
    </w:p>
    <w:p w14:paraId="375811B3" w14:textId="77777777" w:rsidR="00D56F64" w:rsidRDefault="00D56F64">
      <w:pPr>
        <w:pStyle w:val="Leipteksti"/>
        <w:rPr>
          <w:lang w:val="fi-FI"/>
        </w:rPr>
      </w:pPr>
    </w:p>
    <w:p w14:paraId="48ABC99B" w14:textId="77777777" w:rsidR="00D56F64" w:rsidRDefault="00D56F64">
      <w:pPr>
        <w:pStyle w:val="Leipteksti"/>
        <w:rPr>
          <w:lang w:val="fi-FI"/>
        </w:rPr>
      </w:pPr>
    </w:p>
    <w:p w14:paraId="01622763" w14:textId="77777777" w:rsidR="00D56F64" w:rsidRDefault="00D56F64">
      <w:pPr>
        <w:pStyle w:val="Leipteksti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p w14:paraId="2D8DBFE8" w14:textId="77777777"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14:paraId="3207F0F0" w14:textId="77777777" w:rsidR="00D56F64" w:rsidRDefault="00D56F64">
      <w:pPr>
        <w:pStyle w:val="Leipteksti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 w14:paraId="3A3EF0C3" w14:textId="77777777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5B2FB5E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E6234FA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8974BBD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F41614E" w14:textId="77777777" w:rsidR="00D56F64" w:rsidRDefault="00D56F64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</w:tc>
      </w:tr>
      <w:tr w:rsidR="00D56F64" w14:paraId="344D0159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BA73365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86B7943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4E17FBCC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09238FB6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04490E50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9399112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07F1BEF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275F62BD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115BA802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4E561275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1B6CA07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C7117CA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79AA8D24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1EF594B1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1BD82C6A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70EE945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217E2F1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196A2074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176BC102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50531C06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F2CAB4F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FB4D681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579606C7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318EDA22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7FABF590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F66EB92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A680E44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14F81275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0BE8DE7C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10C53891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2F89033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4C0A3CF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3D590748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1B791FCA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4424D9AF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917BE48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EEBC56C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56017E0D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124D8CF2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52370CCC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4BFEA23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1861934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7081CD95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3EB8CA56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69056259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4F2D9DC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39C880B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771BCD88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00A8DBD0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434955E2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E9ADB7C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5E2D93E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4AB51E60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215B3692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2DC26EF1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F708695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AE7E6E8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3D9237F6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2D799E80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5CB816CC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726D03F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70FB94F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4144DCEC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09DC1FAE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1E61E992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D4F7FFB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DED7AEE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6A91BF85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746D40F5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788C0377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D4A558A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7C05E43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49ECDC9F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1ED8A704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</w:tbl>
    <w:p w14:paraId="2E6DE338" w14:textId="77777777" w:rsidR="00D56F64" w:rsidRDefault="00D56F64">
      <w:pPr>
        <w:pStyle w:val="Leipteksti"/>
        <w:rPr>
          <w:lang w:val="fi-FI"/>
        </w:rPr>
      </w:pPr>
    </w:p>
    <w:p w14:paraId="48B29FE7" w14:textId="77777777"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14:paraId="07AD427A" w14:textId="77777777" w:rsidR="00C51E25" w:rsidRDefault="00D56F64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51E25">
        <w:rPr>
          <w:noProof/>
        </w:rPr>
        <w:t>1.</w:t>
      </w:r>
      <w:r w:rsidR="00C51E2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C51E25">
        <w:rPr>
          <w:noProof/>
        </w:rPr>
        <w:t>PROJEKTIN ORGANISOINTI</w:t>
      </w:r>
      <w:r w:rsidR="00C51E25">
        <w:rPr>
          <w:noProof/>
        </w:rPr>
        <w:tab/>
      </w:r>
      <w:r w:rsidR="00C51E25">
        <w:rPr>
          <w:noProof/>
        </w:rPr>
        <w:fldChar w:fldCharType="begin"/>
      </w:r>
      <w:r w:rsidR="00C51E25">
        <w:rPr>
          <w:noProof/>
        </w:rPr>
        <w:instrText xml:space="preserve"> PAGEREF _Toc508099589 \h </w:instrText>
      </w:r>
      <w:r w:rsidR="00C51E25">
        <w:rPr>
          <w:noProof/>
        </w:rPr>
      </w:r>
      <w:r w:rsidR="00C51E25">
        <w:rPr>
          <w:noProof/>
        </w:rPr>
        <w:fldChar w:fldCharType="separate"/>
      </w:r>
      <w:r w:rsidR="00C51E25">
        <w:rPr>
          <w:noProof/>
        </w:rPr>
        <w:t>4</w:t>
      </w:r>
      <w:r w:rsidR="00C51E25">
        <w:rPr>
          <w:noProof/>
        </w:rPr>
        <w:fldChar w:fldCharType="end"/>
      </w:r>
    </w:p>
    <w:p w14:paraId="1CDC08D5" w14:textId="77777777" w:rsidR="00C51E25" w:rsidRDefault="00C51E25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E2BDF9" w14:textId="2B3EC924" w:rsidR="00C51E25" w:rsidRPr="00D366A1" w:rsidRDefault="00C51E25" w:rsidP="00D366A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Toimintaympäristön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967068" w14:textId="504C3F75" w:rsidR="00C51E25" w:rsidRPr="00EC15DC" w:rsidRDefault="00D366A1" w:rsidP="00EC15DC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</w:t>
      </w:r>
      <w:r w:rsidR="00C51E25">
        <w:rPr>
          <w:noProof/>
        </w:rPr>
        <w:t>.</w:t>
      </w:r>
      <w:r w:rsidR="00C51E2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C51E25">
        <w:rPr>
          <w:noProof/>
        </w:rPr>
        <w:t>TAVOITTEET JA VAATIMUKSET</w:t>
      </w:r>
      <w:r w:rsidR="00C51E25">
        <w:rPr>
          <w:noProof/>
        </w:rPr>
        <w:tab/>
      </w:r>
      <w:r w:rsidR="00EC15DC">
        <w:rPr>
          <w:noProof/>
        </w:rPr>
        <w:t>6</w:t>
      </w:r>
    </w:p>
    <w:p w14:paraId="2462F49D" w14:textId="7056B52D" w:rsidR="00C51E25" w:rsidRDefault="00D366A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</w:t>
      </w:r>
      <w:r w:rsidR="00C51E25">
        <w:rPr>
          <w:noProof/>
        </w:rPr>
        <w:t>.</w:t>
      </w:r>
      <w:r w:rsidR="00EC15DC">
        <w:rPr>
          <w:noProof/>
        </w:rPr>
        <w:t>1</w:t>
      </w:r>
      <w:r w:rsidR="00C51E25"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="00C51E25">
        <w:rPr>
          <w:noProof/>
        </w:rPr>
        <w:t>Käyttötapauskaavion kuvaus</w:t>
      </w:r>
      <w:r w:rsidR="00C51E25">
        <w:rPr>
          <w:noProof/>
        </w:rPr>
        <w:tab/>
      </w:r>
      <w:r w:rsidR="00EC15DC">
        <w:rPr>
          <w:noProof/>
        </w:rPr>
        <w:t>6</w:t>
      </w:r>
    </w:p>
    <w:p w14:paraId="034EF2AC" w14:textId="1E20C50C" w:rsidR="00C51E25" w:rsidRDefault="00D366A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</w:t>
      </w:r>
      <w:r w:rsidR="00C51E25">
        <w:rPr>
          <w:noProof/>
        </w:rPr>
        <w:t>.</w:t>
      </w:r>
      <w:r w:rsidR="00EC15DC">
        <w:rPr>
          <w:noProof/>
        </w:rPr>
        <w:t>2</w:t>
      </w:r>
      <w:r w:rsidR="00C51E25"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="00C51E25">
        <w:rPr>
          <w:noProof/>
        </w:rPr>
        <w:t>Toiminnalliset vaatimukset</w:t>
      </w:r>
      <w:r w:rsidR="00C51E25">
        <w:rPr>
          <w:noProof/>
        </w:rPr>
        <w:tab/>
      </w:r>
      <w:r w:rsidR="00EC15DC">
        <w:rPr>
          <w:noProof/>
        </w:rPr>
        <w:t>6</w:t>
      </w:r>
    </w:p>
    <w:p w14:paraId="06C0567A" w14:textId="02E7071F" w:rsidR="00C51E25" w:rsidRDefault="00D366A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</w:t>
      </w:r>
      <w:r w:rsidR="00C51E25">
        <w:rPr>
          <w:noProof/>
        </w:rPr>
        <w:t>.</w:t>
      </w:r>
      <w:r w:rsidR="00EC15DC">
        <w:rPr>
          <w:noProof/>
        </w:rPr>
        <w:t>3</w:t>
      </w:r>
      <w:r w:rsidR="00C51E25"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="00C51E25">
        <w:rPr>
          <w:noProof/>
        </w:rPr>
        <w:t>Ei-toiminnalliset vaatimukset</w:t>
      </w:r>
      <w:r w:rsidR="00C51E25">
        <w:rPr>
          <w:noProof/>
        </w:rPr>
        <w:tab/>
      </w:r>
      <w:r w:rsidR="00EC15DC">
        <w:rPr>
          <w:noProof/>
        </w:rPr>
        <w:t>6</w:t>
      </w:r>
    </w:p>
    <w:p w14:paraId="1BC23D53" w14:textId="492A4BF7" w:rsidR="00C51E25" w:rsidRDefault="00D366A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</w:t>
      </w:r>
      <w:r w:rsidR="00C51E25">
        <w:rPr>
          <w:noProof/>
        </w:rPr>
        <w:t>.</w:t>
      </w:r>
      <w:r w:rsidR="00EC15DC">
        <w:rPr>
          <w:noProof/>
        </w:rPr>
        <w:t>4</w:t>
      </w:r>
      <w:r w:rsidR="00C51E25"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="00C51E25">
        <w:rPr>
          <w:noProof/>
        </w:rPr>
        <w:t>Reunaehdot ja rajoitteet</w:t>
      </w:r>
      <w:r w:rsidR="00C51E25">
        <w:rPr>
          <w:noProof/>
        </w:rPr>
        <w:tab/>
      </w:r>
      <w:r w:rsidR="00EC15DC">
        <w:rPr>
          <w:noProof/>
        </w:rPr>
        <w:t>7</w:t>
      </w:r>
    </w:p>
    <w:p w14:paraId="05B749B3" w14:textId="13ED5D26" w:rsidR="00C51E25" w:rsidRDefault="00D366A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</w:t>
      </w:r>
      <w:r w:rsidR="00C51E25">
        <w:rPr>
          <w:noProof/>
        </w:rPr>
        <w:t>.</w:t>
      </w:r>
      <w:r w:rsidR="00C51E2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C51E25">
        <w:rPr>
          <w:noProof/>
        </w:rPr>
        <w:t>RAJAUKSET</w:t>
      </w:r>
      <w:r w:rsidR="00C51E25">
        <w:rPr>
          <w:noProof/>
        </w:rPr>
        <w:tab/>
      </w:r>
      <w:r w:rsidR="00EC15DC">
        <w:rPr>
          <w:noProof/>
        </w:rPr>
        <w:t>8</w:t>
      </w:r>
    </w:p>
    <w:p w14:paraId="6393173A" w14:textId="72554B9E" w:rsidR="00C51E25" w:rsidRDefault="00D366A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</w:t>
      </w:r>
      <w:r w:rsidR="00C51E25">
        <w:rPr>
          <w:noProof/>
        </w:rPr>
        <w:t>.</w:t>
      </w:r>
      <w:r w:rsidR="00C51E2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C51E25">
        <w:rPr>
          <w:noProof/>
        </w:rPr>
        <w:t>YMPÄRISTÖ JA LIITTYMÄT</w:t>
      </w:r>
      <w:r w:rsidR="00C51E25">
        <w:rPr>
          <w:noProof/>
        </w:rPr>
        <w:tab/>
      </w:r>
      <w:r w:rsidR="00EC15DC">
        <w:rPr>
          <w:noProof/>
        </w:rPr>
        <w:t>9</w:t>
      </w:r>
    </w:p>
    <w:p w14:paraId="1CEF014C" w14:textId="41F7E488" w:rsidR="00C51E25" w:rsidRDefault="00D366A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</w:t>
      </w:r>
      <w:r w:rsidR="00C51E25">
        <w:rPr>
          <w:noProof/>
        </w:rPr>
        <w:t>.</w:t>
      </w:r>
      <w:r w:rsidR="00C51E2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C51E25">
        <w:rPr>
          <w:noProof/>
        </w:rPr>
        <w:t>HYÖDYT</w:t>
      </w:r>
      <w:r w:rsidR="00C51E25">
        <w:rPr>
          <w:noProof/>
        </w:rPr>
        <w:tab/>
      </w:r>
      <w:r w:rsidR="00C51E25">
        <w:rPr>
          <w:noProof/>
        </w:rPr>
        <w:fldChar w:fldCharType="begin"/>
      </w:r>
      <w:r w:rsidR="00C51E25">
        <w:rPr>
          <w:noProof/>
        </w:rPr>
        <w:instrText xml:space="preserve"> PAGEREF _Toc508099603 \h </w:instrText>
      </w:r>
      <w:r w:rsidR="00C51E25">
        <w:rPr>
          <w:noProof/>
        </w:rPr>
      </w:r>
      <w:r w:rsidR="00C51E25">
        <w:rPr>
          <w:noProof/>
        </w:rPr>
        <w:fldChar w:fldCharType="separate"/>
      </w:r>
      <w:r w:rsidR="00C51E25">
        <w:rPr>
          <w:noProof/>
        </w:rPr>
        <w:t>1</w:t>
      </w:r>
      <w:r w:rsidR="00C51E25">
        <w:rPr>
          <w:noProof/>
        </w:rPr>
        <w:fldChar w:fldCharType="end"/>
      </w:r>
      <w:r w:rsidR="00EC15DC">
        <w:rPr>
          <w:noProof/>
        </w:rPr>
        <w:t>0</w:t>
      </w:r>
    </w:p>
    <w:p w14:paraId="18118E17" w14:textId="752B965C" w:rsidR="00C51E25" w:rsidRDefault="00D366A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</w:t>
      </w:r>
      <w:r w:rsidR="00C51E25">
        <w:rPr>
          <w:noProof/>
        </w:rPr>
        <w:t>.</w:t>
      </w:r>
      <w:r w:rsidR="00C51E2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C51E25">
        <w:rPr>
          <w:noProof/>
        </w:rPr>
        <w:t>AIKATAULU</w:t>
      </w:r>
      <w:r w:rsidR="00C51E25">
        <w:rPr>
          <w:noProof/>
        </w:rPr>
        <w:tab/>
      </w:r>
      <w:r w:rsidR="00EC15DC">
        <w:rPr>
          <w:noProof/>
        </w:rPr>
        <w:t>11</w:t>
      </w:r>
    </w:p>
    <w:p w14:paraId="7484B4C9" w14:textId="32BEC6C9" w:rsidR="00C51E25" w:rsidRDefault="00D366A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</w:t>
      </w:r>
      <w:r w:rsidR="00C51E25">
        <w:rPr>
          <w:noProof/>
        </w:rPr>
        <w:t>.</w:t>
      </w:r>
      <w:r w:rsidR="00C51E2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C51E25">
        <w:rPr>
          <w:noProof/>
        </w:rPr>
        <w:t>TOTEUTUSVÄLINEET</w:t>
      </w:r>
      <w:r w:rsidR="00C51E25">
        <w:rPr>
          <w:noProof/>
        </w:rPr>
        <w:tab/>
      </w:r>
      <w:r w:rsidR="00EC15DC">
        <w:rPr>
          <w:noProof/>
        </w:rPr>
        <w:t>12</w:t>
      </w:r>
    </w:p>
    <w:p w14:paraId="22187836" w14:textId="7618309C" w:rsidR="00C51E25" w:rsidRDefault="00D366A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</w:t>
      </w:r>
      <w:r w:rsidR="00C51E25">
        <w:rPr>
          <w:noProof/>
        </w:rPr>
        <w:t>.</w:t>
      </w:r>
      <w:r w:rsidR="00C51E2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C51E25">
        <w:rPr>
          <w:noProof/>
        </w:rPr>
        <w:t>LISÄTIETOJA</w:t>
      </w:r>
      <w:r w:rsidR="00C51E25">
        <w:rPr>
          <w:noProof/>
        </w:rPr>
        <w:tab/>
      </w:r>
      <w:r w:rsidR="00EC15DC">
        <w:rPr>
          <w:noProof/>
        </w:rPr>
        <w:t>13</w:t>
      </w:r>
    </w:p>
    <w:p w14:paraId="1FC86664" w14:textId="77777777" w:rsidR="00D56F64" w:rsidRDefault="00D56F64">
      <w:pPr>
        <w:pStyle w:val="Leipteksti"/>
        <w:rPr>
          <w:lang w:val="fi-FI"/>
        </w:rPr>
      </w:pPr>
      <w:r>
        <w:fldChar w:fldCharType="end"/>
      </w:r>
    </w:p>
    <w:p w14:paraId="660CDBB3" w14:textId="77777777" w:rsidR="00D56F64" w:rsidRDefault="00D56F64">
      <w:pPr>
        <w:pStyle w:val="Leipteksti"/>
        <w:rPr>
          <w:lang w:val="fi-FI"/>
        </w:rPr>
      </w:pPr>
    </w:p>
    <w:p w14:paraId="165545E9" w14:textId="77777777" w:rsidR="00D56F64" w:rsidRDefault="00D56F64">
      <w:pPr>
        <w:pStyle w:val="Leipteksti"/>
        <w:rPr>
          <w:lang w:val="fi-FI"/>
        </w:rPr>
      </w:pPr>
    </w:p>
    <w:p w14:paraId="6067B3FD" w14:textId="77777777" w:rsidR="00D56F64" w:rsidRPr="00D366A1" w:rsidRDefault="00D56F64">
      <w:pPr>
        <w:pStyle w:val="Otsikko1"/>
      </w:pPr>
      <w:r>
        <w:lastRenderedPageBreak/>
        <w:tab/>
      </w:r>
      <w:bookmarkStart w:id="0" w:name="_Toc508099589"/>
      <w:r w:rsidRPr="00D366A1">
        <w:rPr>
          <w:color w:val="000000" w:themeColor="text1"/>
        </w:rPr>
        <w:t>PROJEKTIN ORGANISOINTI</w:t>
      </w:r>
      <w:bookmarkEnd w:id="0"/>
      <w:r w:rsidRPr="00D366A1">
        <w:rPr>
          <w:color w:val="000000" w:themeColor="text1"/>
        </w:rPr>
        <w:t xml:space="preserve"> </w:t>
      </w:r>
    </w:p>
    <w:p w14:paraId="0570E188" w14:textId="77777777" w:rsidR="00D56F64" w:rsidRDefault="00D56F64">
      <w:pPr>
        <w:pStyle w:val="Leipteksti"/>
        <w:rPr>
          <w:lang w:val="fi-FI"/>
        </w:rPr>
      </w:pPr>
    </w:p>
    <w:p w14:paraId="56F703F3" w14:textId="77777777" w:rsidR="00D56F64" w:rsidRDefault="00D56F64">
      <w:pPr>
        <w:pStyle w:val="Leipteksti"/>
        <w:rPr>
          <w:lang w:val="fi-FI"/>
        </w:rPr>
      </w:pPr>
    </w:p>
    <w:p w14:paraId="5D5F67C7" w14:textId="4539E44F" w:rsidR="00D56F64" w:rsidRDefault="00D366A1" w:rsidP="00D366A1">
      <w:pPr>
        <w:pStyle w:val="Leipteksti"/>
        <w:jc w:val="left"/>
        <w:rPr>
          <w:lang w:val="fi-FI"/>
        </w:rPr>
      </w:pPr>
      <w:r w:rsidRPr="00D366A1">
        <w:rPr>
          <w:lang w:val="fi-FI"/>
        </w:rPr>
        <w:t>Projektiryhmä, asiakas ja sidosryhmät on kuvattu projektikortissa.</w:t>
      </w:r>
      <w:r w:rsidRPr="00D366A1">
        <w:rPr>
          <w:lang w:val="fi-FI"/>
        </w:rPr>
        <w:br/>
        <w:t>Projektin toteuttaa opiskelijaryhmä, jolla on aiempaa kokemusta ohjelmistokehityksestä ja tietokantojen käytöstä.</w:t>
      </w:r>
    </w:p>
    <w:p w14:paraId="301D29B7" w14:textId="77777777" w:rsidR="00D56F64" w:rsidRDefault="00D56F64">
      <w:pPr>
        <w:pStyle w:val="Otsikko1"/>
      </w:pPr>
      <w:r>
        <w:lastRenderedPageBreak/>
        <w:tab/>
      </w:r>
      <w:bookmarkStart w:id="1" w:name="_Toc508099590"/>
      <w:r w:rsidR="00EE452F">
        <w:t>JÄRJESTELMÄN KUVAUS</w:t>
      </w:r>
      <w:bookmarkEnd w:id="1"/>
    </w:p>
    <w:p w14:paraId="69D624F3" w14:textId="77777777" w:rsidR="00D56F64" w:rsidRDefault="00D56F64">
      <w:pPr>
        <w:pStyle w:val="Leipteksti"/>
        <w:rPr>
          <w:lang w:val="fi-FI"/>
        </w:rPr>
      </w:pPr>
    </w:p>
    <w:p w14:paraId="5BC4F18D" w14:textId="1E6EE3CA" w:rsidR="002C27E3" w:rsidRDefault="00D366A1" w:rsidP="00D366A1">
      <w:pPr>
        <w:pStyle w:val="Leipteksti"/>
        <w:jc w:val="left"/>
        <w:rPr>
          <w:lang w:val="fi-FI"/>
        </w:rPr>
      </w:pPr>
      <w:r w:rsidRPr="00D366A1">
        <w:rPr>
          <w:lang w:val="fi-FI"/>
        </w:rPr>
        <w:t>SportEventsApp on</w:t>
      </w:r>
      <w:r>
        <w:rPr>
          <w:lang w:val="fi-FI"/>
        </w:rPr>
        <w:t xml:space="preserve"> </w:t>
      </w:r>
      <w:r w:rsidRPr="00D366A1">
        <w:rPr>
          <w:lang w:val="fi-FI"/>
        </w:rPr>
        <w:t>sovellus, jolla käyttäjät voivat tarkastella</w:t>
      </w:r>
      <w:r>
        <w:rPr>
          <w:lang w:val="fi-FI"/>
        </w:rPr>
        <w:t xml:space="preserve"> </w:t>
      </w:r>
      <w:r w:rsidRPr="00D366A1">
        <w:rPr>
          <w:lang w:val="fi-FI"/>
        </w:rPr>
        <w:t>urheilulajientapahtumia.</w:t>
      </w:r>
      <w:r w:rsidRPr="00D366A1">
        <w:rPr>
          <w:lang w:val="fi-FI"/>
        </w:rPr>
        <w:br/>
        <w:t>Admin-käyttäjä voi hallita (lisätä, muokata, poistaa) tapahtumia.</w:t>
      </w:r>
      <w:r w:rsidRPr="00D366A1">
        <w:rPr>
          <w:lang w:val="fi-FI"/>
        </w:rPr>
        <w:br/>
        <w:t>Sovellus näyttää tapahtumat myös kirjautumattomille käyttäjille.</w:t>
      </w:r>
    </w:p>
    <w:p w14:paraId="2D7382F8" w14:textId="77777777" w:rsidR="002C27E3" w:rsidRDefault="002C27E3" w:rsidP="002C27E3">
      <w:pPr>
        <w:pStyle w:val="Otsikko2"/>
      </w:pPr>
      <w:bookmarkStart w:id="2" w:name="_Toc191433371"/>
      <w:bookmarkStart w:id="3" w:name="_Toc508099591"/>
      <w:bookmarkStart w:id="4" w:name="_Toc191433373"/>
      <w:bookmarkStart w:id="5" w:name="_Toc191433374"/>
      <w:r>
        <w:t>Toimintaympäristö</w:t>
      </w:r>
      <w:bookmarkEnd w:id="2"/>
      <w:r>
        <w:t>n kuvaus</w:t>
      </w:r>
      <w:bookmarkEnd w:id="3"/>
    </w:p>
    <w:p w14:paraId="1A8A1F24" w14:textId="251E0CDB" w:rsidR="00D56F64" w:rsidRDefault="00D366A1" w:rsidP="00D366A1">
      <w:pPr>
        <w:pStyle w:val="Leipteksti"/>
        <w:jc w:val="left"/>
        <w:rPr>
          <w:lang w:val="fi-FI"/>
        </w:rPr>
      </w:pPr>
      <w:r w:rsidRPr="00D366A1">
        <w:rPr>
          <w:lang w:val="fi-FI"/>
        </w:rPr>
        <w:t xml:space="preserve">Sovellus toimii .NET </w:t>
      </w:r>
      <w:proofErr w:type="gramStart"/>
      <w:r w:rsidRPr="00D366A1">
        <w:rPr>
          <w:lang w:val="fi-FI"/>
        </w:rPr>
        <w:t>MAUI -ympäristössä</w:t>
      </w:r>
      <w:proofErr w:type="gramEnd"/>
      <w:r w:rsidRPr="00D366A1">
        <w:rPr>
          <w:lang w:val="fi-FI"/>
        </w:rPr>
        <w:t xml:space="preserve"> ja käyttää SQLite-tietokantaa paikalliseen</w:t>
      </w:r>
      <w:r>
        <w:rPr>
          <w:lang w:val="fi-FI"/>
        </w:rPr>
        <w:t xml:space="preserve"> </w:t>
      </w:r>
      <w:r w:rsidRPr="00D366A1">
        <w:rPr>
          <w:lang w:val="fi-FI"/>
        </w:rPr>
        <w:t>tietojen tallennukseen.</w:t>
      </w:r>
      <w:r w:rsidRPr="00D366A1">
        <w:rPr>
          <w:lang w:val="fi-FI"/>
        </w:rPr>
        <w:br/>
        <w:t xml:space="preserve">Sovellus on tarkoitettu </w:t>
      </w:r>
      <w:r>
        <w:rPr>
          <w:lang w:val="fi-FI"/>
        </w:rPr>
        <w:t>Windows, iOS ja Android-laitteille</w:t>
      </w:r>
      <w:r w:rsidRPr="00D366A1">
        <w:rPr>
          <w:lang w:val="fi-FI"/>
        </w:rPr>
        <w:t>, mutta se voidaan tarvittaessa laajentaa muille alustoille.</w:t>
      </w:r>
      <w:bookmarkEnd w:id="4"/>
      <w:bookmarkEnd w:id="5"/>
    </w:p>
    <w:p w14:paraId="1D930676" w14:textId="77777777" w:rsidR="00D56F64" w:rsidRDefault="00D56F64">
      <w:pPr>
        <w:pStyle w:val="Leipteksti"/>
        <w:rPr>
          <w:lang w:val="fi-FI"/>
        </w:rPr>
      </w:pPr>
    </w:p>
    <w:p w14:paraId="2C6BADCB" w14:textId="77777777" w:rsidR="00D56F64" w:rsidRDefault="00D56F64">
      <w:pPr>
        <w:pStyle w:val="Otsikko1"/>
      </w:pPr>
      <w:r>
        <w:lastRenderedPageBreak/>
        <w:tab/>
      </w:r>
      <w:bookmarkStart w:id="6" w:name="_Toc508099595"/>
      <w:r>
        <w:t>TAVOITTEET JA VAATIMUKSET</w:t>
      </w:r>
      <w:bookmarkEnd w:id="6"/>
    </w:p>
    <w:p w14:paraId="39F6FED1" w14:textId="77777777" w:rsidR="00D56F64" w:rsidRDefault="00D56F64">
      <w:pPr>
        <w:pStyle w:val="Leipteksti"/>
        <w:rPr>
          <w:lang w:val="fi-FI"/>
        </w:rPr>
      </w:pPr>
    </w:p>
    <w:p w14:paraId="0257D9DC" w14:textId="77777777" w:rsidR="00D366A1" w:rsidRPr="00D366A1" w:rsidRDefault="00D366A1" w:rsidP="00D366A1">
      <w:pPr>
        <w:pStyle w:val="Leipteksti"/>
        <w:ind w:left="1440"/>
        <w:jc w:val="left"/>
        <w:rPr>
          <w:lang w:val="fi-FI"/>
        </w:rPr>
      </w:pPr>
      <w:r w:rsidRPr="00D366A1">
        <w:rPr>
          <w:lang w:val="fi-FI"/>
        </w:rPr>
        <w:t>Sovelluksen tavoitteena on tarjota helppo tapa tarkastella ja hallita urheilutapahtumia paikallisesti.</w:t>
      </w:r>
    </w:p>
    <w:p w14:paraId="7F4D8C3C" w14:textId="77777777" w:rsidR="00D366A1" w:rsidRPr="00D366A1" w:rsidRDefault="00D366A1" w:rsidP="00D366A1">
      <w:pPr>
        <w:pStyle w:val="Leipteksti"/>
        <w:ind w:left="1440"/>
        <w:jc w:val="left"/>
        <w:rPr>
          <w:lang w:val="fi-FI"/>
        </w:rPr>
      </w:pPr>
      <w:r w:rsidRPr="00D366A1">
        <w:rPr>
          <w:lang w:val="fi-FI"/>
        </w:rPr>
        <w:t>CRUD-toiminnot (</w:t>
      </w:r>
      <w:proofErr w:type="spellStart"/>
      <w:r w:rsidRPr="00D366A1">
        <w:rPr>
          <w:lang w:val="fi-FI"/>
        </w:rPr>
        <w:t>Create</w:t>
      </w:r>
      <w:proofErr w:type="spellEnd"/>
      <w:r w:rsidRPr="00D366A1">
        <w:rPr>
          <w:lang w:val="fi-FI"/>
        </w:rPr>
        <w:t xml:space="preserve">, Read, Update, </w:t>
      </w:r>
      <w:proofErr w:type="spellStart"/>
      <w:r w:rsidRPr="00D366A1">
        <w:rPr>
          <w:lang w:val="fi-FI"/>
        </w:rPr>
        <w:t>Delete</w:t>
      </w:r>
      <w:proofErr w:type="spellEnd"/>
      <w:r w:rsidRPr="00D366A1">
        <w:rPr>
          <w:lang w:val="fi-FI"/>
        </w:rPr>
        <w:t>) toteutetaan SQLite-tietokannan avulla.</w:t>
      </w:r>
    </w:p>
    <w:p w14:paraId="6DC400BD" w14:textId="77777777" w:rsidR="009B7B17" w:rsidRPr="009B7B17" w:rsidRDefault="009B7B17" w:rsidP="009B7B17">
      <w:pPr>
        <w:pStyle w:val="Leipteksti"/>
        <w:ind w:left="1440"/>
        <w:rPr>
          <w:lang w:val="fi-FI"/>
        </w:rPr>
      </w:pPr>
    </w:p>
    <w:p w14:paraId="135D5723" w14:textId="77777777" w:rsidR="009B7B17" w:rsidRDefault="009B7B17">
      <w:pPr>
        <w:pStyle w:val="Leipteksti"/>
        <w:rPr>
          <w:lang w:val="fi-FI"/>
        </w:rPr>
      </w:pPr>
    </w:p>
    <w:p w14:paraId="03E15DA1" w14:textId="77777777" w:rsidR="00D56F64" w:rsidRDefault="00757E1F" w:rsidP="00757E1F">
      <w:pPr>
        <w:pStyle w:val="Otsikko2"/>
      </w:pPr>
      <w:bookmarkStart w:id="7" w:name="_Toc508099597"/>
      <w:r>
        <w:t>Käyttötapauskaavion kuvaus</w:t>
      </w:r>
      <w:bookmarkEnd w:id="7"/>
    </w:p>
    <w:p w14:paraId="5B42BE22" w14:textId="28ED99D5" w:rsidR="0027283C" w:rsidRPr="0027283C" w:rsidRDefault="0027283C" w:rsidP="0027283C">
      <w:pPr>
        <w:pStyle w:val="Leipteksti"/>
        <w:jc w:val="left"/>
        <w:rPr>
          <w:lang w:val="fi-FI"/>
        </w:rPr>
      </w:pPr>
      <w:r w:rsidRPr="0027283C">
        <w:rPr>
          <w:lang w:val="fi-FI"/>
        </w:rPr>
        <w:t>K</w:t>
      </w:r>
      <w:r>
        <w:rPr>
          <w:lang w:val="fi-FI"/>
        </w:rPr>
        <w:t xml:space="preserve">äyttäjä, joka on kirjautunut </w:t>
      </w:r>
      <w:proofErr w:type="gramStart"/>
      <w:r>
        <w:rPr>
          <w:lang w:val="fi-FI"/>
        </w:rPr>
        <w:t>Admin-tunnuksilla</w:t>
      </w:r>
      <w:proofErr w:type="gramEnd"/>
      <w:r w:rsidRPr="0027283C">
        <w:rPr>
          <w:lang w:val="fi-FI"/>
        </w:rPr>
        <w:t xml:space="preserve"> hallitsee tapahtumia; kirjautumaton käyttäjä voi tarkastella tapahtumalistaa.</w:t>
      </w:r>
    </w:p>
    <w:p w14:paraId="3E23B10D" w14:textId="77777777" w:rsidR="002C27E3" w:rsidRDefault="002C27E3" w:rsidP="002C27E3">
      <w:pPr>
        <w:pStyle w:val="Otsikko2"/>
      </w:pPr>
      <w:bookmarkStart w:id="8" w:name="_Toc508099598"/>
      <w:r>
        <w:t>Toiminnalliset vaatimukset</w:t>
      </w:r>
      <w:bookmarkEnd w:id="8"/>
    </w:p>
    <w:p w14:paraId="1FC25002" w14:textId="36EBADA4" w:rsidR="0044417C" w:rsidRDefault="0044417C" w:rsidP="0044417C">
      <w:pPr>
        <w:pStyle w:val="Leipteksti"/>
        <w:ind w:left="0"/>
        <w:rPr>
          <w:color w:val="FF0000"/>
          <w:lang w:val="fi-FI"/>
        </w:rPr>
      </w:pPr>
    </w:p>
    <w:tbl>
      <w:tblPr>
        <w:tblStyle w:val="TaulukkoRuudukko"/>
        <w:tblW w:w="4320" w:type="pct"/>
        <w:tblLook w:val="04A0" w:firstRow="1" w:lastRow="0" w:firstColumn="1" w:lastColumn="0" w:noHBand="0" w:noVBand="1"/>
      </w:tblPr>
      <w:tblGrid>
        <w:gridCol w:w="924"/>
        <w:gridCol w:w="2690"/>
        <w:gridCol w:w="1196"/>
        <w:gridCol w:w="1021"/>
        <w:gridCol w:w="1152"/>
        <w:gridCol w:w="1227"/>
      </w:tblGrid>
      <w:tr w:rsidR="0027283C" w14:paraId="42A98ED5" w14:textId="77777777" w:rsidTr="0027283C">
        <w:trPr>
          <w:trHeight w:val="575"/>
        </w:trPr>
        <w:tc>
          <w:tcPr>
            <w:tcW w:w="596" w:type="pct"/>
          </w:tcPr>
          <w:p w14:paraId="7C8423FB" w14:textId="77777777" w:rsidR="0027283C" w:rsidRDefault="0027283C" w:rsidP="0044417C">
            <w:pPr>
              <w:pStyle w:val="Leipteksti"/>
              <w:ind w:left="0"/>
              <w:rPr>
                <w:color w:val="FF0000"/>
                <w:lang w:val="fi-FI"/>
              </w:rPr>
            </w:pPr>
            <w:r>
              <w:rPr>
                <w:color w:val="FF0000"/>
                <w:lang w:val="fi-FI"/>
              </w:rPr>
              <w:t>Tunnus</w:t>
            </w:r>
          </w:p>
        </w:tc>
        <w:tc>
          <w:tcPr>
            <w:tcW w:w="1714" w:type="pct"/>
          </w:tcPr>
          <w:p w14:paraId="74654A6B" w14:textId="77777777" w:rsidR="0027283C" w:rsidRDefault="0027283C" w:rsidP="0044417C">
            <w:pPr>
              <w:pStyle w:val="Leipteksti"/>
              <w:ind w:left="0"/>
              <w:rPr>
                <w:color w:val="FF0000"/>
                <w:lang w:val="fi-FI"/>
              </w:rPr>
            </w:pPr>
            <w:r>
              <w:rPr>
                <w:color w:val="FF0000"/>
                <w:lang w:val="fi-FI"/>
              </w:rPr>
              <w:t>Kuvaus</w:t>
            </w:r>
          </w:p>
        </w:tc>
        <w:tc>
          <w:tcPr>
            <w:tcW w:w="705" w:type="pct"/>
          </w:tcPr>
          <w:p w14:paraId="6CE4DCFC" w14:textId="77777777" w:rsidR="0027283C" w:rsidRDefault="0027283C" w:rsidP="0044417C">
            <w:pPr>
              <w:pStyle w:val="Leipteksti"/>
              <w:ind w:left="0"/>
              <w:rPr>
                <w:color w:val="FF0000"/>
                <w:lang w:val="fi-FI"/>
              </w:rPr>
            </w:pPr>
            <w:r>
              <w:rPr>
                <w:color w:val="FF0000"/>
                <w:lang w:val="fi-FI"/>
              </w:rPr>
              <w:t>Perustelu</w:t>
            </w:r>
          </w:p>
        </w:tc>
        <w:tc>
          <w:tcPr>
            <w:tcW w:w="523" w:type="pct"/>
          </w:tcPr>
          <w:p w14:paraId="22FEA1F7" w14:textId="77777777" w:rsidR="0027283C" w:rsidRDefault="0027283C" w:rsidP="0044417C">
            <w:pPr>
              <w:pStyle w:val="Leipteksti"/>
              <w:ind w:left="0"/>
              <w:rPr>
                <w:color w:val="FF0000"/>
                <w:lang w:val="fi-FI"/>
              </w:rPr>
            </w:pPr>
            <w:r>
              <w:rPr>
                <w:color w:val="FF0000"/>
                <w:lang w:val="fi-FI"/>
              </w:rPr>
              <w:t>Lähde</w:t>
            </w:r>
          </w:p>
        </w:tc>
        <w:tc>
          <w:tcPr>
            <w:tcW w:w="675" w:type="pct"/>
          </w:tcPr>
          <w:p w14:paraId="1D98424C" w14:textId="77777777" w:rsidR="0027283C" w:rsidRDefault="0027283C" w:rsidP="0044417C">
            <w:pPr>
              <w:pStyle w:val="Leipteksti"/>
              <w:ind w:left="0"/>
              <w:rPr>
                <w:color w:val="FF0000"/>
                <w:lang w:val="fi-FI"/>
              </w:rPr>
            </w:pPr>
            <w:r>
              <w:rPr>
                <w:color w:val="FF0000"/>
                <w:lang w:val="fi-FI"/>
              </w:rPr>
              <w:t>Testi</w:t>
            </w:r>
          </w:p>
        </w:tc>
        <w:tc>
          <w:tcPr>
            <w:tcW w:w="787" w:type="pct"/>
          </w:tcPr>
          <w:p w14:paraId="75340E9C" w14:textId="77777777" w:rsidR="0027283C" w:rsidRDefault="0027283C" w:rsidP="0044417C">
            <w:pPr>
              <w:pStyle w:val="Leipteksti"/>
              <w:ind w:left="0"/>
              <w:rPr>
                <w:color w:val="FF0000"/>
                <w:lang w:val="fi-FI"/>
              </w:rPr>
            </w:pPr>
            <w:r>
              <w:rPr>
                <w:color w:val="FF0000"/>
                <w:lang w:val="fi-FI"/>
              </w:rPr>
              <w:t>Prioriteetti</w:t>
            </w:r>
          </w:p>
        </w:tc>
      </w:tr>
      <w:tr w:rsidR="0027283C" w14:paraId="0249E8A9" w14:textId="77777777" w:rsidTr="0027283C">
        <w:trPr>
          <w:trHeight w:val="1913"/>
        </w:trPr>
        <w:tc>
          <w:tcPr>
            <w:tcW w:w="596" w:type="pct"/>
          </w:tcPr>
          <w:p w14:paraId="7DD94A35" w14:textId="77777777" w:rsidR="0027283C" w:rsidRPr="0044417C" w:rsidRDefault="0027283C" w:rsidP="0044417C">
            <w:pPr>
              <w:pStyle w:val="Leipteksti"/>
              <w:ind w:left="0"/>
              <w:rPr>
                <w:color w:val="FF0000"/>
                <w:sz w:val="16"/>
                <w:szCs w:val="16"/>
                <w:lang w:val="fi-FI"/>
              </w:rPr>
            </w:pPr>
            <w:r w:rsidRPr="0044417C">
              <w:rPr>
                <w:color w:val="FF0000"/>
                <w:sz w:val="16"/>
                <w:szCs w:val="16"/>
                <w:lang w:val="fi-FI"/>
              </w:rPr>
              <w:t>1</w:t>
            </w:r>
          </w:p>
        </w:tc>
        <w:tc>
          <w:tcPr>
            <w:tcW w:w="1714" w:type="pct"/>
          </w:tcPr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"/>
            </w:tblGrid>
            <w:tr w:rsidR="0027283C" w:rsidRPr="0027283C" w14:paraId="779A4FD2" w14:textId="77777777" w:rsidTr="002728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12497F" w14:textId="77777777" w:rsidR="0027283C" w:rsidRPr="0027283C" w:rsidRDefault="0027283C" w:rsidP="0027283C">
                  <w:pPr>
                    <w:pStyle w:val="Leipteksti"/>
                    <w:rPr>
                      <w:color w:val="FF0000"/>
                      <w:sz w:val="16"/>
                      <w:szCs w:val="16"/>
                    </w:rPr>
                  </w:pPr>
                </w:p>
              </w:tc>
            </w:tr>
          </w:tbl>
          <w:p w14:paraId="75F51E73" w14:textId="77777777" w:rsidR="0027283C" w:rsidRPr="0027283C" w:rsidRDefault="0027283C" w:rsidP="0027283C">
            <w:pPr>
              <w:pStyle w:val="Leipteksti"/>
              <w:rPr>
                <w:vanish/>
                <w:color w:val="FF0000"/>
                <w:sz w:val="16"/>
                <w:szCs w:val="16"/>
              </w:rPr>
            </w:pPr>
          </w:p>
          <w:tbl>
            <w:tblPr>
              <w:tblW w:w="20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2"/>
            </w:tblGrid>
            <w:tr w:rsidR="0027283C" w:rsidRPr="0027283C" w14:paraId="69989FC6" w14:textId="77777777" w:rsidTr="0027283C">
              <w:trPr>
                <w:trHeight w:val="115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9E2906" w14:textId="77777777" w:rsidR="0027283C" w:rsidRPr="0027283C" w:rsidRDefault="0027283C" w:rsidP="0027283C">
                  <w:pPr>
                    <w:pStyle w:val="Leipteksti"/>
                    <w:rPr>
                      <w:i/>
                      <w:iCs/>
                      <w:color w:val="FF0000"/>
                      <w:sz w:val="16"/>
                      <w:szCs w:val="16"/>
                    </w:rPr>
                  </w:pPr>
                  <w:proofErr w:type="spellStart"/>
                  <w:r w:rsidRPr="0027283C">
                    <w:rPr>
                      <w:i/>
                      <w:iCs/>
                      <w:color w:val="FF0000"/>
                      <w:sz w:val="16"/>
                      <w:szCs w:val="16"/>
                    </w:rPr>
                    <w:t>Tapahtumien</w:t>
                  </w:r>
                  <w:proofErr w:type="spellEnd"/>
                  <w:r w:rsidRPr="0027283C">
                    <w:rPr>
                      <w:i/>
                      <w:iCs/>
                      <w:color w:val="FF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7283C">
                    <w:rPr>
                      <w:i/>
                      <w:iCs/>
                      <w:color w:val="FF0000"/>
                      <w:sz w:val="16"/>
                      <w:szCs w:val="16"/>
                    </w:rPr>
                    <w:t>tarkastelu</w:t>
                  </w:r>
                  <w:proofErr w:type="spellEnd"/>
                  <w:r w:rsidRPr="0027283C">
                    <w:rPr>
                      <w:i/>
                      <w:iCs/>
                      <w:color w:val="FF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7283C">
                    <w:rPr>
                      <w:i/>
                      <w:iCs/>
                      <w:color w:val="FF0000"/>
                      <w:sz w:val="16"/>
                      <w:szCs w:val="16"/>
                    </w:rPr>
                    <w:t>ilman</w:t>
                  </w:r>
                  <w:proofErr w:type="spellEnd"/>
                  <w:r w:rsidRPr="0027283C">
                    <w:rPr>
                      <w:i/>
                      <w:iCs/>
                      <w:color w:val="FF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7283C">
                    <w:rPr>
                      <w:i/>
                      <w:iCs/>
                      <w:color w:val="FF0000"/>
                      <w:sz w:val="16"/>
                      <w:szCs w:val="16"/>
                    </w:rPr>
                    <w:t>kirjautumista</w:t>
                  </w:r>
                  <w:proofErr w:type="spellEnd"/>
                </w:p>
              </w:tc>
            </w:tr>
          </w:tbl>
          <w:p w14:paraId="1400C260" w14:textId="287BA915" w:rsidR="0027283C" w:rsidRPr="0044417C" w:rsidRDefault="0027283C" w:rsidP="0044417C">
            <w:pPr>
              <w:pStyle w:val="Leipteksti"/>
              <w:ind w:left="0"/>
              <w:rPr>
                <w:color w:val="FF0000"/>
                <w:sz w:val="16"/>
                <w:szCs w:val="16"/>
                <w:lang w:val="fi-FI"/>
              </w:rPr>
            </w:pPr>
          </w:p>
        </w:tc>
        <w:tc>
          <w:tcPr>
            <w:tcW w:w="705" w:type="pct"/>
          </w:tcPr>
          <w:p w14:paraId="7C2D9EBC" w14:textId="645B1E7C" w:rsidR="0027283C" w:rsidRPr="0044417C" w:rsidRDefault="0027283C" w:rsidP="0044417C">
            <w:pPr>
              <w:pStyle w:val="Leipteksti"/>
              <w:ind w:left="0"/>
              <w:rPr>
                <w:color w:val="FF0000"/>
                <w:sz w:val="16"/>
                <w:szCs w:val="16"/>
                <w:lang w:val="fi-FI"/>
              </w:rPr>
            </w:pPr>
            <w:r w:rsidRPr="0027283C">
              <w:rPr>
                <w:color w:val="FF0000"/>
                <w:sz w:val="16"/>
                <w:szCs w:val="16"/>
                <w:lang w:val="fi-FI"/>
              </w:rPr>
              <w:t>Käyttäjien pitää voida selata tapahtumia helposti</w:t>
            </w:r>
          </w:p>
        </w:tc>
        <w:tc>
          <w:tcPr>
            <w:tcW w:w="523" w:type="pct"/>
          </w:tcPr>
          <w:p w14:paraId="7D2F8588" w14:textId="3869297E" w:rsidR="0027283C" w:rsidRPr="0044417C" w:rsidRDefault="0027283C" w:rsidP="0044417C">
            <w:pPr>
              <w:pStyle w:val="Leipteksti"/>
              <w:ind w:left="0"/>
              <w:rPr>
                <w:color w:val="FF0000"/>
                <w:sz w:val="16"/>
                <w:szCs w:val="16"/>
                <w:lang w:val="fi-FI"/>
              </w:rPr>
            </w:pPr>
            <w:r w:rsidRPr="0027283C">
              <w:rPr>
                <w:color w:val="FF0000"/>
                <w:sz w:val="16"/>
                <w:szCs w:val="16"/>
                <w:lang w:val="fi-FI"/>
              </w:rPr>
              <w:t>Asiakas</w:t>
            </w:r>
          </w:p>
        </w:tc>
        <w:tc>
          <w:tcPr>
            <w:tcW w:w="675" w:type="pct"/>
          </w:tcPr>
          <w:p w14:paraId="2322C0B2" w14:textId="2B9E80FC" w:rsidR="0027283C" w:rsidRPr="0044417C" w:rsidRDefault="0027283C" w:rsidP="0044417C">
            <w:pPr>
              <w:pStyle w:val="Leipteksti"/>
              <w:ind w:left="0"/>
              <w:rPr>
                <w:color w:val="FF0000"/>
                <w:sz w:val="16"/>
                <w:szCs w:val="16"/>
                <w:lang w:val="fi-FI"/>
              </w:rPr>
            </w:pPr>
            <w:r w:rsidRPr="0027283C">
              <w:rPr>
                <w:color w:val="FF0000"/>
                <w:sz w:val="16"/>
                <w:szCs w:val="16"/>
                <w:lang w:val="fi-FI"/>
              </w:rPr>
              <w:t>Käynnistä sovellus ja tarkastele tapahtumia ilman kirjautumista</w:t>
            </w:r>
          </w:p>
        </w:tc>
        <w:tc>
          <w:tcPr>
            <w:tcW w:w="787" w:type="pct"/>
          </w:tcPr>
          <w:p w14:paraId="0747441C" w14:textId="77777777" w:rsidR="0027283C" w:rsidRPr="0044417C" w:rsidRDefault="0027283C" w:rsidP="0044417C">
            <w:pPr>
              <w:pStyle w:val="Leipteksti"/>
              <w:ind w:left="0"/>
              <w:rPr>
                <w:color w:val="FF0000"/>
                <w:sz w:val="16"/>
                <w:szCs w:val="16"/>
                <w:lang w:val="fi-FI"/>
              </w:rPr>
            </w:pPr>
            <w:r>
              <w:rPr>
                <w:color w:val="FF0000"/>
                <w:sz w:val="16"/>
                <w:szCs w:val="16"/>
                <w:lang w:val="fi-FI"/>
              </w:rPr>
              <w:t>1</w:t>
            </w:r>
          </w:p>
        </w:tc>
      </w:tr>
      <w:tr w:rsidR="0027283C" w14:paraId="009AC4D5" w14:textId="77777777" w:rsidTr="0027283C">
        <w:trPr>
          <w:trHeight w:val="200"/>
        </w:trPr>
        <w:tc>
          <w:tcPr>
            <w:tcW w:w="596" w:type="pct"/>
          </w:tcPr>
          <w:p w14:paraId="686F5DA1" w14:textId="77777777" w:rsidR="0027283C" w:rsidRPr="0044417C" w:rsidRDefault="0027283C" w:rsidP="0044417C">
            <w:pPr>
              <w:pStyle w:val="Leipteksti"/>
              <w:ind w:left="0"/>
              <w:rPr>
                <w:color w:val="FF0000"/>
                <w:sz w:val="16"/>
                <w:szCs w:val="16"/>
                <w:lang w:val="fi-FI"/>
              </w:rPr>
            </w:pPr>
            <w:r w:rsidRPr="0044417C">
              <w:rPr>
                <w:color w:val="FF0000"/>
                <w:sz w:val="16"/>
                <w:szCs w:val="16"/>
                <w:lang w:val="fi-FI"/>
              </w:rPr>
              <w:t>2</w:t>
            </w:r>
          </w:p>
        </w:tc>
        <w:tc>
          <w:tcPr>
            <w:tcW w:w="1714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283C" w:rsidRPr="0027283C" w14:paraId="0CCC2AB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BBE850" w14:textId="77777777" w:rsidR="0027283C" w:rsidRPr="0027283C" w:rsidRDefault="0027283C" w:rsidP="0027283C">
                  <w:pPr>
                    <w:pStyle w:val="Leipteksti"/>
                    <w:rPr>
                      <w:color w:val="FF0000"/>
                      <w:sz w:val="16"/>
                      <w:szCs w:val="16"/>
                    </w:rPr>
                  </w:pPr>
                </w:p>
              </w:tc>
            </w:tr>
          </w:tbl>
          <w:p w14:paraId="0F908129" w14:textId="77777777" w:rsidR="0027283C" w:rsidRPr="0027283C" w:rsidRDefault="0027283C" w:rsidP="0027283C">
            <w:pPr>
              <w:pStyle w:val="Leipteksti"/>
              <w:rPr>
                <w:vanish/>
                <w:color w:val="FF0000"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4"/>
            </w:tblGrid>
            <w:tr w:rsidR="0027283C" w:rsidRPr="0027283C" w14:paraId="63CCCE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B7B5F8" w14:textId="77777777" w:rsidR="0027283C" w:rsidRPr="0027283C" w:rsidRDefault="0027283C" w:rsidP="0027283C">
                  <w:pPr>
                    <w:pStyle w:val="Leipteksti"/>
                    <w:rPr>
                      <w:color w:val="FF0000"/>
                      <w:sz w:val="16"/>
                      <w:szCs w:val="16"/>
                      <w:lang w:val="fi-FI"/>
                    </w:rPr>
                  </w:pPr>
                  <w:r w:rsidRPr="0027283C">
                    <w:rPr>
                      <w:color w:val="FF0000"/>
                      <w:sz w:val="16"/>
                      <w:szCs w:val="16"/>
                      <w:lang w:val="fi-FI"/>
                    </w:rPr>
                    <w:t>Admin voi lisätä uusia tapahtumia</w:t>
                  </w:r>
                </w:p>
              </w:tc>
            </w:tr>
          </w:tbl>
          <w:p w14:paraId="1367D936" w14:textId="77777777" w:rsidR="0027283C" w:rsidRPr="0044417C" w:rsidRDefault="0027283C" w:rsidP="0044417C">
            <w:pPr>
              <w:pStyle w:val="Leipteksti"/>
              <w:ind w:left="0"/>
              <w:rPr>
                <w:color w:val="FF0000"/>
                <w:sz w:val="16"/>
                <w:szCs w:val="16"/>
                <w:lang w:val="fi-FI"/>
              </w:rPr>
            </w:pPr>
          </w:p>
        </w:tc>
        <w:tc>
          <w:tcPr>
            <w:tcW w:w="705" w:type="pct"/>
          </w:tcPr>
          <w:p w14:paraId="1204B06E" w14:textId="67F2A3F9" w:rsidR="0027283C" w:rsidRPr="0044417C" w:rsidRDefault="0027283C" w:rsidP="0044417C">
            <w:pPr>
              <w:pStyle w:val="Leipteksti"/>
              <w:ind w:left="0"/>
              <w:rPr>
                <w:color w:val="FF0000"/>
                <w:sz w:val="16"/>
                <w:szCs w:val="16"/>
                <w:lang w:val="fi-FI"/>
              </w:rPr>
            </w:pPr>
            <w:r w:rsidRPr="0027283C">
              <w:rPr>
                <w:color w:val="FF0000"/>
                <w:sz w:val="16"/>
                <w:szCs w:val="16"/>
                <w:lang w:val="fi-FI"/>
              </w:rPr>
              <w:t>Mahdollistaa tietojen hallinnan</w:t>
            </w:r>
          </w:p>
        </w:tc>
        <w:tc>
          <w:tcPr>
            <w:tcW w:w="523" w:type="pct"/>
          </w:tcPr>
          <w:p w14:paraId="58F12E32" w14:textId="30AB777B" w:rsidR="0027283C" w:rsidRPr="0044417C" w:rsidRDefault="0027283C" w:rsidP="0044417C">
            <w:pPr>
              <w:pStyle w:val="Leipteksti"/>
              <w:ind w:left="0"/>
              <w:rPr>
                <w:color w:val="FF0000"/>
                <w:sz w:val="16"/>
                <w:szCs w:val="16"/>
                <w:lang w:val="fi-FI"/>
              </w:rPr>
            </w:pPr>
            <w:r w:rsidRPr="0027283C">
              <w:rPr>
                <w:color w:val="FF0000"/>
                <w:sz w:val="16"/>
                <w:szCs w:val="16"/>
                <w:lang w:val="fi-FI"/>
              </w:rPr>
              <w:t>Asiakas</w:t>
            </w:r>
          </w:p>
        </w:tc>
        <w:tc>
          <w:tcPr>
            <w:tcW w:w="675" w:type="pct"/>
          </w:tcPr>
          <w:p w14:paraId="378623E2" w14:textId="0C1D06E8" w:rsidR="0027283C" w:rsidRPr="0044417C" w:rsidRDefault="0027283C" w:rsidP="0044417C">
            <w:pPr>
              <w:pStyle w:val="Leipteksti"/>
              <w:ind w:left="0"/>
              <w:rPr>
                <w:color w:val="FF0000"/>
                <w:sz w:val="16"/>
                <w:szCs w:val="16"/>
                <w:lang w:val="fi-FI"/>
              </w:rPr>
            </w:pPr>
            <w:r w:rsidRPr="0027283C">
              <w:rPr>
                <w:color w:val="FF0000"/>
                <w:sz w:val="16"/>
                <w:szCs w:val="16"/>
                <w:lang w:val="fi-FI"/>
              </w:rPr>
              <w:t xml:space="preserve">Kirjaudu </w:t>
            </w:r>
            <w:proofErr w:type="spellStart"/>
            <w:r w:rsidRPr="0027283C">
              <w:rPr>
                <w:color w:val="FF0000"/>
                <w:sz w:val="16"/>
                <w:szCs w:val="16"/>
                <w:lang w:val="fi-FI"/>
              </w:rPr>
              <w:t>adminina</w:t>
            </w:r>
            <w:proofErr w:type="spellEnd"/>
            <w:r w:rsidRPr="0027283C">
              <w:rPr>
                <w:color w:val="FF0000"/>
                <w:sz w:val="16"/>
                <w:szCs w:val="16"/>
                <w:lang w:val="fi-FI"/>
              </w:rPr>
              <w:t xml:space="preserve"> ja lisää tapahtuma</w:t>
            </w:r>
          </w:p>
        </w:tc>
        <w:tc>
          <w:tcPr>
            <w:tcW w:w="787" w:type="pct"/>
          </w:tcPr>
          <w:p w14:paraId="301B6846" w14:textId="4A3FA6C9" w:rsidR="0027283C" w:rsidRPr="0044417C" w:rsidRDefault="0027283C" w:rsidP="0044417C">
            <w:pPr>
              <w:pStyle w:val="Leipteksti"/>
              <w:ind w:left="0"/>
              <w:rPr>
                <w:color w:val="FF0000"/>
                <w:sz w:val="16"/>
                <w:szCs w:val="16"/>
                <w:lang w:val="fi-FI"/>
              </w:rPr>
            </w:pPr>
            <w:r>
              <w:rPr>
                <w:color w:val="FF0000"/>
                <w:sz w:val="16"/>
                <w:szCs w:val="16"/>
                <w:lang w:val="fi-FI"/>
              </w:rPr>
              <w:t>1</w:t>
            </w:r>
          </w:p>
        </w:tc>
      </w:tr>
      <w:tr w:rsidR="0027283C" w14:paraId="6FDAEA06" w14:textId="77777777" w:rsidTr="0027283C">
        <w:trPr>
          <w:trHeight w:val="187"/>
        </w:trPr>
        <w:tc>
          <w:tcPr>
            <w:tcW w:w="596" w:type="pct"/>
          </w:tcPr>
          <w:p w14:paraId="4C7DCC43" w14:textId="77777777" w:rsidR="0027283C" w:rsidRPr="0044417C" w:rsidRDefault="0027283C" w:rsidP="0044417C">
            <w:pPr>
              <w:pStyle w:val="Leipteksti"/>
              <w:ind w:left="0"/>
              <w:rPr>
                <w:color w:val="FF0000"/>
                <w:sz w:val="16"/>
                <w:szCs w:val="16"/>
                <w:lang w:val="fi-FI"/>
              </w:rPr>
            </w:pPr>
            <w:r w:rsidRPr="0044417C">
              <w:rPr>
                <w:color w:val="FF0000"/>
                <w:sz w:val="16"/>
                <w:szCs w:val="16"/>
                <w:lang w:val="fi-FI"/>
              </w:rPr>
              <w:t>3</w:t>
            </w:r>
          </w:p>
        </w:tc>
        <w:tc>
          <w:tcPr>
            <w:tcW w:w="1714" w:type="pct"/>
          </w:tcPr>
          <w:p w14:paraId="1111F89E" w14:textId="2FF0DA26" w:rsidR="0027283C" w:rsidRPr="0044417C" w:rsidRDefault="0027283C" w:rsidP="0044417C">
            <w:pPr>
              <w:pStyle w:val="Leipteksti"/>
              <w:ind w:left="0"/>
              <w:rPr>
                <w:color w:val="FF0000"/>
                <w:sz w:val="16"/>
                <w:szCs w:val="16"/>
                <w:lang w:val="fi-FI"/>
              </w:rPr>
            </w:pPr>
            <w:r w:rsidRPr="0027283C">
              <w:rPr>
                <w:color w:val="FF0000"/>
                <w:sz w:val="16"/>
                <w:szCs w:val="16"/>
                <w:lang w:val="fi-FI"/>
              </w:rPr>
              <w:t>Admin voi muokata olemassa olevia tapahtumia</w:t>
            </w:r>
          </w:p>
        </w:tc>
        <w:tc>
          <w:tcPr>
            <w:tcW w:w="705" w:type="pct"/>
          </w:tcPr>
          <w:p w14:paraId="797B6EE8" w14:textId="0E6BB744" w:rsidR="0027283C" w:rsidRPr="0044417C" w:rsidRDefault="0027283C" w:rsidP="0044417C">
            <w:pPr>
              <w:pStyle w:val="Leipteksti"/>
              <w:ind w:left="0"/>
              <w:rPr>
                <w:color w:val="FF0000"/>
                <w:sz w:val="16"/>
                <w:szCs w:val="16"/>
                <w:lang w:val="fi-FI"/>
              </w:rPr>
            </w:pPr>
            <w:r w:rsidRPr="0027283C">
              <w:rPr>
                <w:color w:val="FF0000"/>
                <w:sz w:val="16"/>
                <w:szCs w:val="16"/>
                <w:lang w:val="fi-FI"/>
              </w:rPr>
              <w:t>Tietojen päivittäminen on oltava mahdollista</w:t>
            </w:r>
          </w:p>
        </w:tc>
        <w:tc>
          <w:tcPr>
            <w:tcW w:w="523" w:type="pct"/>
          </w:tcPr>
          <w:p w14:paraId="0F5AAC40" w14:textId="3D136EB1" w:rsidR="0027283C" w:rsidRPr="0044417C" w:rsidRDefault="0027283C" w:rsidP="0044417C">
            <w:pPr>
              <w:pStyle w:val="Leipteksti"/>
              <w:ind w:left="0"/>
              <w:rPr>
                <w:color w:val="FF0000"/>
                <w:sz w:val="16"/>
                <w:szCs w:val="16"/>
                <w:lang w:val="fi-FI"/>
              </w:rPr>
            </w:pPr>
            <w:r w:rsidRPr="0027283C">
              <w:rPr>
                <w:color w:val="FF0000"/>
                <w:sz w:val="16"/>
                <w:szCs w:val="16"/>
                <w:lang w:val="fi-FI"/>
              </w:rPr>
              <w:t>Asiakas</w:t>
            </w:r>
          </w:p>
        </w:tc>
        <w:tc>
          <w:tcPr>
            <w:tcW w:w="675" w:type="pct"/>
          </w:tcPr>
          <w:p w14:paraId="248ED15E" w14:textId="6CC01244" w:rsidR="0027283C" w:rsidRPr="0044417C" w:rsidRDefault="0027283C" w:rsidP="0044417C">
            <w:pPr>
              <w:pStyle w:val="Leipteksti"/>
              <w:ind w:left="0"/>
              <w:rPr>
                <w:color w:val="FF0000"/>
                <w:sz w:val="16"/>
                <w:szCs w:val="16"/>
                <w:lang w:val="fi-FI"/>
              </w:rPr>
            </w:pPr>
            <w:r w:rsidRPr="0027283C">
              <w:rPr>
                <w:color w:val="FF0000"/>
                <w:sz w:val="16"/>
                <w:szCs w:val="16"/>
                <w:lang w:val="fi-FI"/>
              </w:rPr>
              <w:t xml:space="preserve">Kirjaudu </w:t>
            </w:r>
            <w:proofErr w:type="spellStart"/>
            <w:r w:rsidRPr="0027283C">
              <w:rPr>
                <w:color w:val="FF0000"/>
                <w:sz w:val="16"/>
                <w:szCs w:val="16"/>
                <w:lang w:val="fi-FI"/>
              </w:rPr>
              <w:t>adminina</w:t>
            </w:r>
            <w:proofErr w:type="spellEnd"/>
            <w:r w:rsidRPr="0027283C">
              <w:rPr>
                <w:color w:val="FF0000"/>
                <w:sz w:val="16"/>
                <w:szCs w:val="16"/>
                <w:lang w:val="fi-FI"/>
              </w:rPr>
              <w:t xml:space="preserve"> ja muokkaa tapahtuman tietoja</w:t>
            </w:r>
          </w:p>
        </w:tc>
        <w:tc>
          <w:tcPr>
            <w:tcW w:w="787" w:type="pct"/>
          </w:tcPr>
          <w:p w14:paraId="1602CCE1" w14:textId="06EE3C86" w:rsidR="0027283C" w:rsidRPr="0044417C" w:rsidRDefault="0027283C" w:rsidP="0044417C">
            <w:pPr>
              <w:pStyle w:val="Leipteksti"/>
              <w:ind w:left="0"/>
              <w:rPr>
                <w:color w:val="FF0000"/>
                <w:sz w:val="16"/>
                <w:szCs w:val="16"/>
                <w:lang w:val="fi-FI"/>
              </w:rPr>
            </w:pPr>
            <w:r>
              <w:rPr>
                <w:color w:val="FF0000"/>
                <w:sz w:val="16"/>
                <w:szCs w:val="16"/>
                <w:lang w:val="fi-FI"/>
              </w:rPr>
              <w:t>1</w:t>
            </w:r>
          </w:p>
        </w:tc>
      </w:tr>
      <w:tr w:rsidR="0027283C" w14:paraId="3F0D65A5" w14:textId="77777777" w:rsidTr="0027283C">
        <w:trPr>
          <w:trHeight w:val="187"/>
        </w:trPr>
        <w:tc>
          <w:tcPr>
            <w:tcW w:w="596" w:type="pct"/>
          </w:tcPr>
          <w:p w14:paraId="3C50D8F3" w14:textId="77777777" w:rsidR="0027283C" w:rsidRPr="0044417C" w:rsidRDefault="0027283C" w:rsidP="0044417C">
            <w:pPr>
              <w:pStyle w:val="Leipteksti"/>
              <w:ind w:left="0"/>
              <w:rPr>
                <w:color w:val="FF0000"/>
                <w:sz w:val="16"/>
                <w:szCs w:val="16"/>
                <w:lang w:val="fi-FI"/>
              </w:rPr>
            </w:pPr>
            <w:r w:rsidRPr="0044417C">
              <w:rPr>
                <w:color w:val="FF0000"/>
                <w:sz w:val="16"/>
                <w:szCs w:val="16"/>
                <w:lang w:val="fi-FI"/>
              </w:rPr>
              <w:t>4</w:t>
            </w:r>
          </w:p>
        </w:tc>
        <w:tc>
          <w:tcPr>
            <w:tcW w:w="1714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283C" w:rsidRPr="0027283C" w14:paraId="54593AE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CD9850" w14:textId="77777777" w:rsidR="0027283C" w:rsidRPr="0027283C" w:rsidRDefault="0027283C" w:rsidP="0027283C">
                  <w:pPr>
                    <w:pStyle w:val="Leipteksti"/>
                    <w:rPr>
                      <w:color w:val="FF0000"/>
                      <w:sz w:val="16"/>
                      <w:szCs w:val="16"/>
                    </w:rPr>
                  </w:pPr>
                </w:p>
              </w:tc>
            </w:tr>
          </w:tbl>
          <w:p w14:paraId="7E34D9D2" w14:textId="77777777" w:rsidR="0027283C" w:rsidRPr="0027283C" w:rsidRDefault="0027283C" w:rsidP="0027283C">
            <w:pPr>
              <w:pStyle w:val="Leipteksti"/>
              <w:rPr>
                <w:vanish/>
                <w:color w:val="FF0000"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4"/>
            </w:tblGrid>
            <w:tr w:rsidR="0027283C" w:rsidRPr="0027283C" w14:paraId="187CB91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9558CE" w14:textId="77777777" w:rsidR="0027283C" w:rsidRPr="0027283C" w:rsidRDefault="0027283C" w:rsidP="0027283C">
                  <w:pPr>
                    <w:pStyle w:val="Leipteksti"/>
                    <w:rPr>
                      <w:color w:val="FF0000"/>
                      <w:sz w:val="16"/>
                      <w:szCs w:val="16"/>
                    </w:rPr>
                  </w:pPr>
                  <w:r w:rsidRPr="0027283C">
                    <w:rPr>
                      <w:color w:val="FF0000"/>
                      <w:sz w:val="16"/>
                      <w:szCs w:val="16"/>
                    </w:rPr>
                    <w:t xml:space="preserve">Admin </w:t>
                  </w:r>
                  <w:proofErr w:type="spellStart"/>
                  <w:r w:rsidRPr="0027283C">
                    <w:rPr>
                      <w:color w:val="FF0000"/>
                      <w:sz w:val="16"/>
                      <w:szCs w:val="16"/>
                    </w:rPr>
                    <w:t>voi</w:t>
                  </w:r>
                  <w:proofErr w:type="spellEnd"/>
                  <w:r w:rsidRPr="0027283C">
                    <w:rPr>
                      <w:color w:val="FF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7283C">
                    <w:rPr>
                      <w:color w:val="FF0000"/>
                      <w:sz w:val="16"/>
                      <w:szCs w:val="16"/>
                    </w:rPr>
                    <w:t>poistaa</w:t>
                  </w:r>
                  <w:proofErr w:type="spellEnd"/>
                  <w:r w:rsidRPr="0027283C">
                    <w:rPr>
                      <w:color w:val="FF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7283C">
                    <w:rPr>
                      <w:color w:val="FF0000"/>
                      <w:sz w:val="16"/>
                      <w:szCs w:val="16"/>
                    </w:rPr>
                    <w:t>tapahtumia</w:t>
                  </w:r>
                  <w:proofErr w:type="spellEnd"/>
                </w:p>
              </w:tc>
            </w:tr>
          </w:tbl>
          <w:p w14:paraId="049FA3FE" w14:textId="77777777" w:rsidR="0027283C" w:rsidRPr="0044417C" w:rsidRDefault="0027283C" w:rsidP="0044417C">
            <w:pPr>
              <w:pStyle w:val="Leipteksti"/>
              <w:ind w:left="0"/>
              <w:rPr>
                <w:color w:val="FF0000"/>
                <w:sz w:val="16"/>
                <w:szCs w:val="16"/>
                <w:lang w:val="fi-FI"/>
              </w:rPr>
            </w:pPr>
          </w:p>
        </w:tc>
        <w:tc>
          <w:tcPr>
            <w:tcW w:w="705" w:type="pct"/>
          </w:tcPr>
          <w:p w14:paraId="7B630636" w14:textId="01363CFF" w:rsidR="0027283C" w:rsidRPr="0044417C" w:rsidRDefault="0027283C" w:rsidP="0044417C">
            <w:pPr>
              <w:pStyle w:val="Leipteksti"/>
              <w:ind w:left="0"/>
              <w:rPr>
                <w:color w:val="FF0000"/>
                <w:sz w:val="16"/>
                <w:szCs w:val="16"/>
                <w:lang w:val="fi-FI"/>
              </w:rPr>
            </w:pPr>
            <w:r w:rsidRPr="0027283C">
              <w:rPr>
                <w:color w:val="FF0000"/>
                <w:sz w:val="16"/>
                <w:szCs w:val="16"/>
                <w:lang w:val="fi-FI"/>
              </w:rPr>
              <w:t>Vanhentuneet tapahtumat tulee voida poistaa</w:t>
            </w:r>
          </w:p>
        </w:tc>
        <w:tc>
          <w:tcPr>
            <w:tcW w:w="523" w:type="pct"/>
          </w:tcPr>
          <w:p w14:paraId="20F235A3" w14:textId="2D8A614E" w:rsidR="0027283C" w:rsidRPr="0044417C" w:rsidRDefault="0027283C" w:rsidP="0044417C">
            <w:pPr>
              <w:pStyle w:val="Leipteksti"/>
              <w:ind w:left="0"/>
              <w:rPr>
                <w:color w:val="FF0000"/>
                <w:sz w:val="16"/>
                <w:szCs w:val="16"/>
                <w:lang w:val="fi-FI"/>
              </w:rPr>
            </w:pPr>
            <w:r w:rsidRPr="0027283C">
              <w:rPr>
                <w:color w:val="FF0000"/>
                <w:sz w:val="16"/>
                <w:szCs w:val="16"/>
                <w:lang w:val="fi-FI"/>
              </w:rPr>
              <w:t>Asiakas</w:t>
            </w:r>
          </w:p>
        </w:tc>
        <w:tc>
          <w:tcPr>
            <w:tcW w:w="675" w:type="pct"/>
          </w:tcPr>
          <w:p w14:paraId="070076F9" w14:textId="565B2D72" w:rsidR="0027283C" w:rsidRPr="0044417C" w:rsidRDefault="0027283C" w:rsidP="0044417C">
            <w:pPr>
              <w:pStyle w:val="Leipteksti"/>
              <w:ind w:left="0"/>
              <w:rPr>
                <w:color w:val="FF0000"/>
                <w:sz w:val="16"/>
                <w:szCs w:val="16"/>
                <w:lang w:val="fi-FI"/>
              </w:rPr>
            </w:pPr>
            <w:r w:rsidRPr="0027283C">
              <w:rPr>
                <w:color w:val="FF0000"/>
                <w:sz w:val="16"/>
                <w:szCs w:val="16"/>
                <w:lang w:val="fi-FI"/>
              </w:rPr>
              <w:t xml:space="preserve">Kirjaudu </w:t>
            </w:r>
            <w:proofErr w:type="spellStart"/>
            <w:r w:rsidRPr="0027283C">
              <w:rPr>
                <w:color w:val="FF0000"/>
                <w:sz w:val="16"/>
                <w:szCs w:val="16"/>
                <w:lang w:val="fi-FI"/>
              </w:rPr>
              <w:t>adminina</w:t>
            </w:r>
            <w:proofErr w:type="spellEnd"/>
            <w:r w:rsidRPr="0027283C">
              <w:rPr>
                <w:color w:val="FF0000"/>
                <w:sz w:val="16"/>
                <w:szCs w:val="16"/>
                <w:lang w:val="fi-FI"/>
              </w:rPr>
              <w:t xml:space="preserve"> ja poista tapahtuma</w:t>
            </w:r>
          </w:p>
        </w:tc>
        <w:tc>
          <w:tcPr>
            <w:tcW w:w="787" w:type="pct"/>
          </w:tcPr>
          <w:p w14:paraId="37E0F03F" w14:textId="7C948970" w:rsidR="0027283C" w:rsidRPr="0044417C" w:rsidRDefault="0027283C" w:rsidP="0044417C">
            <w:pPr>
              <w:pStyle w:val="Leipteksti"/>
              <w:ind w:left="0"/>
              <w:rPr>
                <w:color w:val="FF0000"/>
                <w:sz w:val="16"/>
                <w:szCs w:val="16"/>
                <w:lang w:val="fi-FI"/>
              </w:rPr>
            </w:pPr>
            <w:r>
              <w:rPr>
                <w:color w:val="FF0000"/>
                <w:sz w:val="16"/>
                <w:szCs w:val="16"/>
                <w:lang w:val="fi-FI"/>
              </w:rPr>
              <w:t>1</w:t>
            </w:r>
          </w:p>
        </w:tc>
      </w:tr>
      <w:tr w:rsidR="0027283C" w14:paraId="7E55A216" w14:textId="77777777" w:rsidTr="0027283C">
        <w:trPr>
          <w:trHeight w:val="200"/>
        </w:trPr>
        <w:tc>
          <w:tcPr>
            <w:tcW w:w="596" w:type="pct"/>
          </w:tcPr>
          <w:p w14:paraId="00013400" w14:textId="77777777" w:rsidR="0027283C" w:rsidRPr="0044417C" w:rsidRDefault="0027283C" w:rsidP="0044417C">
            <w:pPr>
              <w:pStyle w:val="Leipteksti"/>
              <w:ind w:left="0"/>
              <w:rPr>
                <w:color w:val="FF0000"/>
                <w:sz w:val="16"/>
                <w:szCs w:val="16"/>
                <w:lang w:val="fi-FI"/>
              </w:rPr>
            </w:pPr>
            <w:r w:rsidRPr="0044417C">
              <w:rPr>
                <w:color w:val="FF0000"/>
                <w:sz w:val="16"/>
                <w:szCs w:val="16"/>
                <w:lang w:val="fi-FI"/>
              </w:rPr>
              <w:t>5</w:t>
            </w:r>
          </w:p>
        </w:tc>
        <w:tc>
          <w:tcPr>
            <w:tcW w:w="1714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283C" w:rsidRPr="0027283C" w14:paraId="5A24E6D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176259" w14:textId="77777777" w:rsidR="0027283C" w:rsidRPr="0027283C" w:rsidRDefault="0027283C" w:rsidP="0027283C">
                  <w:pPr>
                    <w:pStyle w:val="Leipteksti"/>
                    <w:rPr>
                      <w:color w:val="FF0000"/>
                      <w:sz w:val="16"/>
                      <w:szCs w:val="16"/>
                    </w:rPr>
                  </w:pPr>
                </w:p>
              </w:tc>
            </w:tr>
          </w:tbl>
          <w:p w14:paraId="54B9BA20" w14:textId="77777777" w:rsidR="0027283C" w:rsidRPr="0027283C" w:rsidRDefault="0027283C" w:rsidP="0027283C">
            <w:pPr>
              <w:pStyle w:val="Leipteksti"/>
              <w:rPr>
                <w:vanish/>
                <w:color w:val="FF0000"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4"/>
            </w:tblGrid>
            <w:tr w:rsidR="0027283C" w:rsidRPr="0027283C" w14:paraId="78478C1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26318B" w14:textId="77777777" w:rsidR="0027283C" w:rsidRPr="0027283C" w:rsidRDefault="0027283C" w:rsidP="0027283C">
                  <w:pPr>
                    <w:pStyle w:val="Leipteksti"/>
                    <w:rPr>
                      <w:color w:val="FF0000"/>
                      <w:sz w:val="16"/>
                      <w:szCs w:val="16"/>
                      <w:lang w:val="fi-FI"/>
                    </w:rPr>
                  </w:pPr>
                  <w:r w:rsidRPr="0027283C">
                    <w:rPr>
                      <w:color w:val="FF0000"/>
                      <w:sz w:val="16"/>
                      <w:szCs w:val="16"/>
                      <w:lang w:val="fi-FI"/>
                    </w:rPr>
                    <w:t>Käyttäjällä (User) on mahdollisuus tulevaisuudessa kirjautua ja saada oma näkymä</w:t>
                  </w:r>
                </w:p>
              </w:tc>
            </w:tr>
          </w:tbl>
          <w:p w14:paraId="49349B4C" w14:textId="77777777" w:rsidR="0027283C" w:rsidRPr="0044417C" w:rsidRDefault="0027283C" w:rsidP="0044417C">
            <w:pPr>
              <w:pStyle w:val="Leipteksti"/>
              <w:ind w:left="0"/>
              <w:rPr>
                <w:color w:val="FF0000"/>
                <w:sz w:val="16"/>
                <w:szCs w:val="16"/>
                <w:lang w:val="fi-FI"/>
              </w:rPr>
            </w:pPr>
          </w:p>
        </w:tc>
        <w:tc>
          <w:tcPr>
            <w:tcW w:w="705" w:type="pct"/>
          </w:tcPr>
          <w:p w14:paraId="02368E67" w14:textId="39020093" w:rsidR="0027283C" w:rsidRPr="0044417C" w:rsidRDefault="0027283C" w:rsidP="0044417C">
            <w:pPr>
              <w:pStyle w:val="Leipteksti"/>
              <w:ind w:left="0"/>
              <w:rPr>
                <w:color w:val="FF0000"/>
                <w:sz w:val="16"/>
                <w:szCs w:val="16"/>
                <w:lang w:val="fi-FI"/>
              </w:rPr>
            </w:pPr>
            <w:r w:rsidRPr="0027283C">
              <w:rPr>
                <w:color w:val="FF0000"/>
                <w:sz w:val="16"/>
                <w:szCs w:val="16"/>
                <w:lang w:val="fi-FI"/>
              </w:rPr>
              <w:t>Käyttäjäroolien laajennettavuus</w:t>
            </w:r>
          </w:p>
        </w:tc>
        <w:tc>
          <w:tcPr>
            <w:tcW w:w="523" w:type="pct"/>
          </w:tcPr>
          <w:p w14:paraId="0201B3F4" w14:textId="0720C7CF" w:rsidR="0027283C" w:rsidRPr="0044417C" w:rsidRDefault="0027283C" w:rsidP="0044417C">
            <w:pPr>
              <w:pStyle w:val="Leipteksti"/>
              <w:ind w:left="0"/>
              <w:rPr>
                <w:color w:val="FF0000"/>
                <w:sz w:val="16"/>
                <w:szCs w:val="16"/>
                <w:lang w:val="fi-FI"/>
              </w:rPr>
            </w:pPr>
            <w:r>
              <w:rPr>
                <w:color w:val="FF0000"/>
                <w:sz w:val="16"/>
                <w:szCs w:val="16"/>
                <w:lang w:val="fi-FI"/>
              </w:rPr>
              <w:t>Suunnittelija</w:t>
            </w:r>
          </w:p>
        </w:tc>
        <w:tc>
          <w:tcPr>
            <w:tcW w:w="675" w:type="pct"/>
          </w:tcPr>
          <w:p w14:paraId="16614367" w14:textId="5A240656" w:rsidR="0027283C" w:rsidRPr="0044417C" w:rsidRDefault="0027283C" w:rsidP="0044417C">
            <w:pPr>
              <w:pStyle w:val="Leipteksti"/>
              <w:ind w:left="0"/>
              <w:rPr>
                <w:color w:val="FF0000"/>
                <w:sz w:val="16"/>
                <w:szCs w:val="16"/>
                <w:lang w:val="fi-FI"/>
              </w:rPr>
            </w:pPr>
            <w:r w:rsidRPr="0027283C">
              <w:rPr>
                <w:color w:val="FF0000"/>
                <w:sz w:val="16"/>
                <w:szCs w:val="16"/>
                <w:lang w:val="fi-FI"/>
              </w:rPr>
              <w:t>Testataan myöhemmässä vaiheessa</w:t>
            </w:r>
          </w:p>
        </w:tc>
        <w:tc>
          <w:tcPr>
            <w:tcW w:w="787" w:type="pct"/>
          </w:tcPr>
          <w:p w14:paraId="2C6393E4" w14:textId="1B1FFE08" w:rsidR="0027283C" w:rsidRPr="0044417C" w:rsidRDefault="0027283C" w:rsidP="0044417C">
            <w:pPr>
              <w:pStyle w:val="Leipteksti"/>
              <w:ind w:left="0"/>
              <w:rPr>
                <w:color w:val="FF0000"/>
                <w:sz w:val="16"/>
                <w:szCs w:val="16"/>
                <w:lang w:val="fi-FI"/>
              </w:rPr>
            </w:pPr>
            <w:r>
              <w:rPr>
                <w:color w:val="FF0000"/>
                <w:sz w:val="16"/>
                <w:szCs w:val="16"/>
                <w:lang w:val="fi-FI"/>
              </w:rPr>
              <w:t>2</w:t>
            </w:r>
          </w:p>
        </w:tc>
      </w:tr>
    </w:tbl>
    <w:p w14:paraId="0716F116" w14:textId="77777777" w:rsidR="0044417C" w:rsidRPr="0044417C" w:rsidRDefault="0044417C" w:rsidP="0044417C">
      <w:pPr>
        <w:pStyle w:val="Leipteksti"/>
        <w:ind w:left="0"/>
        <w:rPr>
          <w:color w:val="FF0000"/>
          <w:lang w:val="fi-FI"/>
        </w:rPr>
      </w:pPr>
    </w:p>
    <w:p w14:paraId="162B95B0" w14:textId="77777777" w:rsidR="002C27E3" w:rsidRDefault="002C27E3" w:rsidP="002C27E3">
      <w:pPr>
        <w:pStyle w:val="Otsikko2"/>
      </w:pPr>
      <w:bookmarkStart w:id="9" w:name="_Toc508099599"/>
      <w:r>
        <w:t>Ei-toiminnalliset vaatimukset</w:t>
      </w:r>
      <w:bookmarkEnd w:id="9"/>
    </w:p>
    <w:p w14:paraId="6B19C1BF" w14:textId="77777777" w:rsidR="0027283C" w:rsidRDefault="0027283C" w:rsidP="0027283C">
      <w:pPr>
        <w:pStyle w:val="NormaaliWWW"/>
      </w:pPr>
      <w:r>
        <w:rPr>
          <w:rFonts w:hAnsi="Symbol"/>
        </w:rPr>
        <w:t></w:t>
      </w:r>
      <w:r>
        <w:t xml:space="preserve">  Käyttöliittymän tulee olla selkeä ja responsiivinen</w:t>
      </w:r>
    </w:p>
    <w:p w14:paraId="562A9FF7" w14:textId="77777777" w:rsidR="0027283C" w:rsidRDefault="0027283C" w:rsidP="0027283C">
      <w:pPr>
        <w:pStyle w:val="NormaaliWWW"/>
      </w:pPr>
      <w:r>
        <w:rPr>
          <w:rFonts w:hAnsi="Symbol"/>
        </w:rPr>
        <w:t></w:t>
      </w:r>
      <w:r>
        <w:t xml:space="preserve">  Sovelluksen tulee toimia ilman verkkoyhteyttä (paikallinen SQLite)</w:t>
      </w:r>
    </w:p>
    <w:p w14:paraId="3C47B001" w14:textId="77777777" w:rsidR="0027283C" w:rsidRDefault="0027283C" w:rsidP="0027283C">
      <w:pPr>
        <w:pStyle w:val="NormaaliWWW"/>
      </w:pPr>
      <w:r>
        <w:rPr>
          <w:rFonts w:hAnsi="Symbol"/>
        </w:rPr>
        <w:lastRenderedPageBreak/>
        <w:t></w:t>
      </w:r>
      <w:r>
        <w:t xml:space="preserve">  Suorituskyvyn on oltava hyvä: tietojen lataaminen tapahtuu alle 1 sekunnissa</w:t>
      </w:r>
    </w:p>
    <w:p w14:paraId="290069B6" w14:textId="77777777" w:rsidR="0027283C" w:rsidRPr="0027283C" w:rsidRDefault="0027283C" w:rsidP="0027283C">
      <w:pPr>
        <w:pStyle w:val="Leipteksti"/>
        <w:rPr>
          <w:lang w:val="fi-FI"/>
        </w:rPr>
      </w:pPr>
    </w:p>
    <w:p w14:paraId="07D08BCC" w14:textId="77777777" w:rsidR="002C27E3" w:rsidRDefault="002C27E3" w:rsidP="002C27E3">
      <w:pPr>
        <w:pStyle w:val="Otsikko2"/>
      </w:pPr>
      <w:bookmarkStart w:id="10" w:name="_Toc508099600"/>
      <w:r>
        <w:t>Reunaehdot ja rajoitteet</w:t>
      </w:r>
      <w:bookmarkEnd w:id="10"/>
    </w:p>
    <w:p w14:paraId="2BF112E1" w14:textId="77777777" w:rsidR="0027283C" w:rsidRDefault="0027283C" w:rsidP="0027283C">
      <w:pPr>
        <w:pStyle w:val="NormaaliWWW"/>
      </w:pPr>
      <w:r>
        <w:rPr>
          <w:rFonts w:hAnsi="Symbol"/>
        </w:rPr>
        <w:t></w:t>
      </w:r>
      <w:r>
        <w:t xml:space="preserve">  Tietokanta: SQLite</w:t>
      </w:r>
    </w:p>
    <w:p w14:paraId="5A6E1D13" w14:textId="77777777" w:rsidR="0027283C" w:rsidRDefault="0027283C" w:rsidP="0027283C">
      <w:pPr>
        <w:pStyle w:val="NormaaliWWW"/>
      </w:pPr>
      <w:r>
        <w:rPr>
          <w:rFonts w:hAnsi="Symbol"/>
        </w:rPr>
        <w:t></w:t>
      </w:r>
      <w:r>
        <w:t xml:space="preserve">  Kehitysympäristö: Visual Studio (.NET MAUI)</w:t>
      </w:r>
    </w:p>
    <w:p w14:paraId="4D5E4BDA" w14:textId="34467272" w:rsidR="0027283C" w:rsidRDefault="0027283C" w:rsidP="0027283C">
      <w:pPr>
        <w:pStyle w:val="NormaaliWWW"/>
      </w:pPr>
      <w:r>
        <w:rPr>
          <w:rFonts w:hAnsi="Symbol"/>
        </w:rPr>
        <w:t></w:t>
      </w:r>
      <w:r>
        <w:t xml:space="preserve">  Alusta: </w:t>
      </w:r>
      <w:r>
        <w:t xml:space="preserve">Windows, iOS, </w:t>
      </w:r>
      <w:r>
        <w:t>Android</w:t>
      </w:r>
    </w:p>
    <w:p w14:paraId="5B4535C6" w14:textId="77777777" w:rsidR="0027283C" w:rsidRPr="0027283C" w:rsidRDefault="0027283C" w:rsidP="0027283C">
      <w:pPr>
        <w:pStyle w:val="Leipteksti"/>
        <w:rPr>
          <w:lang w:val="fi-FI"/>
        </w:rPr>
      </w:pPr>
    </w:p>
    <w:p w14:paraId="33EFD62E" w14:textId="77777777" w:rsidR="00D56F64" w:rsidRDefault="00D56F64">
      <w:pPr>
        <w:pStyle w:val="Otsikko1"/>
      </w:pPr>
      <w:r>
        <w:lastRenderedPageBreak/>
        <w:tab/>
      </w:r>
      <w:bookmarkStart w:id="11" w:name="_Toc508099601"/>
      <w:r>
        <w:t>RAJAUKSET</w:t>
      </w:r>
      <w:bookmarkEnd w:id="11"/>
    </w:p>
    <w:p w14:paraId="12F868B2" w14:textId="77777777" w:rsidR="00D56F64" w:rsidRDefault="00D56F64">
      <w:pPr>
        <w:pStyle w:val="Leipteksti"/>
        <w:rPr>
          <w:lang w:val="fi-FI"/>
        </w:rPr>
      </w:pPr>
    </w:p>
    <w:p w14:paraId="308DCC9F" w14:textId="052F76EB" w:rsidR="00D56F64" w:rsidRDefault="00EC15DC">
      <w:pPr>
        <w:pStyle w:val="Leipteksti"/>
        <w:rPr>
          <w:lang w:val="fi-FI"/>
        </w:rPr>
      </w:pPr>
      <w:r>
        <w:rPr>
          <w:lang w:val="fi-FI"/>
        </w:rPr>
        <w:t>Sovellus on toistaiseksi optimoitu vain Windows-käyttäjälle.</w:t>
      </w:r>
    </w:p>
    <w:p w14:paraId="4AEFC807" w14:textId="77777777" w:rsidR="00D56F64" w:rsidRDefault="00D56F64">
      <w:pPr>
        <w:pStyle w:val="Leipteksti"/>
        <w:rPr>
          <w:lang w:val="fi-FI"/>
        </w:rPr>
      </w:pPr>
    </w:p>
    <w:p w14:paraId="6BD98D55" w14:textId="77777777" w:rsidR="00D56F64" w:rsidRDefault="00D56F64">
      <w:pPr>
        <w:pStyle w:val="Otsikko1"/>
      </w:pPr>
      <w:r>
        <w:lastRenderedPageBreak/>
        <w:tab/>
      </w:r>
      <w:bookmarkStart w:id="12" w:name="_Toc508099602"/>
      <w:r>
        <w:t>YMPÄRISTÖ JA LIITTYMÄT</w:t>
      </w:r>
      <w:bookmarkEnd w:id="12"/>
    </w:p>
    <w:p w14:paraId="140FD916" w14:textId="77777777" w:rsidR="00D56F64" w:rsidRDefault="00D56F64">
      <w:pPr>
        <w:pStyle w:val="Leipteksti"/>
        <w:rPr>
          <w:lang w:val="fi-FI"/>
        </w:rPr>
      </w:pPr>
    </w:p>
    <w:p w14:paraId="406901C4" w14:textId="1A428FEB" w:rsidR="00EC15DC" w:rsidRPr="00EC15DC" w:rsidRDefault="00EC15DC" w:rsidP="00EC15DC">
      <w:pPr>
        <w:pStyle w:val="Leipteksti"/>
        <w:rPr>
          <w:lang w:val="fi-FI"/>
        </w:rPr>
      </w:pPr>
      <w:r w:rsidRPr="00EC15DC">
        <w:rPr>
          <w:lang w:val="fi-FI"/>
        </w:rPr>
        <w:t>-</w:t>
      </w:r>
      <w:r w:rsidRPr="00EC15DC">
        <w:rPr>
          <w:lang w:val="fi-FI"/>
        </w:rPr>
        <w:t xml:space="preserve">  Ohjelmisto toimii </w:t>
      </w:r>
      <w:r w:rsidRPr="00EC15DC">
        <w:rPr>
          <w:lang w:val="fi-FI"/>
        </w:rPr>
        <w:t xml:space="preserve">Windows, iOS, </w:t>
      </w:r>
      <w:r w:rsidRPr="00EC15DC">
        <w:rPr>
          <w:lang w:val="fi-FI"/>
        </w:rPr>
        <w:t>Android-laitteilla</w:t>
      </w:r>
    </w:p>
    <w:p w14:paraId="17759E10" w14:textId="0E8AB873" w:rsidR="00EC15DC" w:rsidRPr="00EC15DC" w:rsidRDefault="00EC15DC" w:rsidP="00EC15DC">
      <w:pPr>
        <w:pStyle w:val="Leipteksti"/>
      </w:pPr>
      <w:r>
        <w:t>-</w:t>
      </w:r>
      <w:r w:rsidRPr="00EC15DC">
        <w:t xml:space="preserve">  Käyttää paikallista SQLite-tietokantaa</w:t>
      </w:r>
    </w:p>
    <w:p w14:paraId="163D87D5" w14:textId="0657B614" w:rsidR="00EC15DC" w:rsidRPr="00EC15DC" w:rsidRDefault="00EC15DC" w:rsidP="00EC15DC">
      <w:pPr>
        <w:pStyle w:val="Leipteksti"/>
        <w:rPr>
          <w:lang w:val="fi-FI"/>
        </w:rPr>
      </w:pPr>
      <w:r w:rsidRPr="00EC15DC">
        <w:rPr>
          <w:lang w:val="fi-FI"/>
        </w:rPr>
        <w:t>-</w:t>
      </w:r>
      <w:r w:rsidRPr="00EC15DC">
        <w:rPr>
          <w:lang w:val="fi-FI"/>
        </w:rPr>
        <w:t xml:space="preserve">  Ei ulkoisia verkkoliittymiä tässä vaiheessa</w:t>
      </w:r>
    </w:p>
    <w:p w14:paraId="2D4330AD" w14:textId="77777777" w:rsidR="00D56F64" w:rsidRDefault="00D56F64">
      <w:pPr>
        <w:pStyle w:val="Leipteksti"/>
        <w:rPr>
          <w:lang w:val="fi-FI"/>
        </w:rPr>
      </w:pPr>
    </w:p>
    <w:p w14:paraId="05AF338B" w14:textId="77777777" w:rsidR="00D56F64" w:rsidRDefault="00D56F64">
      <w:pPr>
        <w:pStyle w:val="Otsikko1"/>
      </w:pPr>
      <w:r>
        <w:lastRenderedPageBreak/>
        <w:tab/>
      </w:r>
      <w:bookmarkStart w:id="13" w:name="_Toc508099603"/>
      <w:r>
        <w:t>HYÖDYT</w:t>
      </w:r>
      <w:bookmarkEnd w:id="13"/>
    </w:p>
    <w:p w14:paraId="2D59150B" w14:textId="77777777" w:rsidR="00D56F64" w:rsidRDefault="00D56F64">
      <w:pPr>
        <w:pStyle w:val="Leipteksti"/>
        <w:rPr>
          <w:lang w:val="fi-FI"/>
        </w:rPr>
      </w:pPr>
    </w:p>
    <w:p w14:paraId="34FB890B" w14:textId="07474515" w:rsidR="00EC15DC" w:rsidRPr="00EC15DC" w:rsidRDefault="00EC15DC" w:rsidP="00EC15DC">
      <w:pPr>
        <w:pStyle w:val="Leipteksti"/>
        <w:rPr>
          <w:lang w:val="fi-FI"/>
        </w:rPr>
      </w:pPr>
      <w:r w:rsidRPr="00EC15DC">
        <w:rPr>
          <w:lang w:val="fi-FI"/>
        </w:rPr>
        <w:t>-</w:t>
      </w:r>
      <w:r w:rsidRPr="00EC15DC">
        <w:rPr>
          <w:lang w:val="fi-FI"/>
        </w:rPr>
        <w:t xml:space="preserve">  Urheilutapahtumien helppo hallinta ja tarkastelu</w:t>
      </w:r>
    </w:p>
    <w:p w14:paraId="30C54031" w14:textId="1970652C" w:rsidR="00EC15DC" w:rsidRPr="00EC15DC" w:rsidRDefault="00EC15DC" w:rsidP="00EC15DC">
      <w:pPr>
        <w:pStyle w:val="Leipteksti"/>
        <w:rPr>
          <w:lang w:val="fi-FI"/>
        </w:rPr>
      </w:pPr>
      <w:r w:rsidRPr="00EC15DC">
        <w:rPr>
          <w:lang w:val="fi-FI"/>
        </w:rPr>
        <w:t>-</w:t>
      </w:r>
      <w:r w:rsidRPr="00EC15DC">
        <w:rPr>
          <w:lang w:val="fi-FI"/>
        </w:rPr>
        <w:t xml:space="preserve">  CRUD-toimintojen avulla tietoja voi muokata helposti</w:t>
      </w:r>
    </w:p>
    <w:p w14:paraId="1A3C5F6F" w14:textId="212F1D35" w:rsidR="00EC15DC" w:rsidRPr="00EC15DC" w:rsidRDefault="00EC15DC" w:rsidP="00EC15DC">
      <w:pPr>
        <w:pStyle w:val="Leipteksti"/>
        <w:rPr>
          <w:lang w:val="fi-FI"/>
        </w:rPr>
      </w:pPr>
      <w:r w:rsidRPr="00EC15DC">
        <w:rPr>
          <w:lang w:val="fi-FI"/>
        </w:rPr>
        <w:t>-</w:t>
      </w:r>
      <w:r w:rsidRPr="00EC15DC">
        <w:rPr>
          <w:lang w:val="fi-FI"/>
        </w:rPr>
        <w:t xml:space="preserve">  Toimii offline-tilassa ilman verkkoa</w:t>
      </w:r>
    </w:p>
    <w:p w14:paraId="1925F1AE" w14:textId="7F44041D" w:rsidR="00EC15DC" w:rsidRPr="00EC15DC" w:rsidRDefault="00EC15DC" w:rsidP="00EC15DC">
      <w:pPr>
        <w:pStyle w:val="Leipteksti"/>
        <w:rPr>
          <w:lang w:val="fi-FI"/>
        </w:rPr>
      </w:pPr>
      <w:r w:rsidRPr="00EC15DC">
        <w:rPr>
          <w:lang w:val="fi-FI"/>
        </w:rPr>
        <w:t>-</w:t>
      </w:r>
      <w:r w:rsidRPr="00EC15DC">
        <w:rPr>
          <w:lang w:val="fi-FI"/>
        </w:rPr>
        <w:t xml:space="preserve">  Mahdollisuus laajentaa tulevaisuudessa useampaan käyttäjärooliin ja online-tietokantaan</w:t>
      </w:r>
    </w:p>
    <w:p w14:paraId="4793DBDF" w14:textId="77777777" w:rsidR="00D56F64" w:rsidRDefault="00D56F64">
      <w:pPr>
        <w:pStyle w:val="Leipteksti"/>
        <w:rPr>
          <w:lang w:val="fi-FI"/>
        </w:rPr>
      </w:pPr>
    </w:p>
    <w:p w14:paraId="0E66D8F3" w14:textId="77777777" w:rsidR="00D56F64" w:rsidRDefault="00D56F64">
      <w:pPr>
        <w:pStyle w:val="Otsikko1"/>
      </w:pPr>
      <w:r>
        <w:lastRenderedPageBreak/>
        <w:tab/>
      </w:r>
      <w:bookmarkStart w:id="14" w:name="_Toc508099604"/>
      <w:r>
        <w:t>AIKATAULU</w:t>
      </w:r>
      <w:bookmarkEnd w:id="14"/>
    </w:p>
    <w:p w14:paraId="1A9D9B13" w14:textId="77777777" w:rsidR="00D56F64" w:rsidRDefault="00D56F64">
      <w:pPr>
        <w:pStyle w:val="Leipteksti"/>
        <w:rPr>
          <w:lang w:val="fi-F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9"/>
        <w:gridCol w:w="3751"/>
      </w:tblGrid>
      <w:tr w:rsidR="00EC15DC" w:rsidRPr="00EC15DC" w14:paraId="032AE0B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04E7AA" w14:textId="77777777" w:rsidR="00EC15DC" w:rsidRPr="00EC15DC" w:rsidRDefault="00EC15DC" w:rsidP="00EC15DC">
            <w:pPr>
              <w:pStyle w:val="Leipteksti"/>
              <w:rPr>
                <w:b/>
                <w:bCs/>
              </w:rPr>
            </w:pPr>
            <w:r w:rsidRPr="00EC15DC">
              <w:rPr>
                <w:b/>
                <w:bCs/>
              </w:rPr>
              <w:t>Vaihe</w:t>
            </w:r>
          </w:p>
        </w:tc>
        <w:tc>
          <w:tcPr>
            <w:tcW w:w="0" w:type="auto"/>
            <w:vAlign w:val="center"/>
            <w:hideMark/>
          </w:tcPr>
          <w:p w14:paraId="42384138" w14:textId="77777777" w:rsidR="00EC15DC" w:rsidRPr="00EC15DC" w:rsidRDefault="00EC15DC" w:rsidP="00EC15DC">
            <w:pPr>
              <w:pStyle w:val="Leipteksti"/>
              <w:rPr>
                <w:b/>
                <w:bCs/>
              </w:rPr>
            </w:pPr>
            <w:r w:rsidRPr="00EC15DC">
              <w:rPr>
                <w:b/>
                <w:bCs/>
              </w:rPr>
              <w:t>Arvioitu valmistuminen</w:t>
            </w:r>
          </w:p>
        </w:tc>
      </w:tr>
      <w:tr w:rsidR="00EC15DC" w:rsidRPr="00EC15DC" w14:paraId="310C81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C222E" w14:textId="77777777" w:rsidR="00EC15DC" w:rsidRPr="00EC15DC" w:rsidRDefault="00EC15DC" w:rsidP="00EC15DC">
            <w:pPr>
              <w:pStyle w:val="Leipteksti"/>
            </w:pPr>
            <w:r w:rsidRPr="00EC15DC">
              <w:t>Tietokannan suunnittelu ja toteutus</w:t>
            </w:r>
          </w:p>
        </w:tc>
        <w:tc>
          <w:tcPr>
            <w:tcW w:w="0" w:type="auto"/>
            <w:vAlign w:val="center"/>
            <w:hideMark/>
          </w:tcPr>
          <w:p w14:paraId="49B7F3B0" w14:textId="77777777" w:rsidR="00EC15DC" w:rsidRPr="00EC15DC" w:rsidRDefault="00EC15DC" w:rsidP="00EC15DC">
            <w:pPr>
              <w:pStyle w:val="Leipteksti"/>
            </w:pPr>
            <w:r w:rsidRPr="00EC15DC">
              <w:t>Marraskuu 2025</w:t>
            </w:r>
          </w:p>
        </w:tc>
      </w:tr>
      <w:tr w:rsidR="00EC15DC" w:rsidRPr="00EC15DC" w14:paraId="290759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1E2AC" w14:textId="77777777" w:rsidR="00EC15DC" w:rsidRPr="00EC15DC" w:rsidRDefault="00EC15DC" w:rsidP="00EC15DC">
            <w:pPr>
              <w:pStyle w:val="Leipteksti"/>
            </w:pPr>
            <w:r w:rsidRPr="00EC15DC">
              <w:t>CRUD-toiminnot</w:t>
            </w:r>
          </w:p>
        </w:tc>
        <w:tc>
          <w:tcPr>
            <w:tcW w:w="0" w:type="auto"/>
            <w:vAlign w:val="center"/>
            <w:hideMark/>
          </w:tcPr>
          <w:p w14:paraId="59F1B706" w14:textId="66AE29A7" w:rsidR="00EC15DC" w:rsidRPr="00EC15DC" w:rsidRDefault="00EC15DC" w:rsidP="00EC15DC">
            <w:pPr>
              <w:pStyle w:val="Leipteksti"/>
            </w:pPr>
            <w:r>
              <w:t>Loka</w:t>
            </w:r>
            <w:r w:rsidRPr="00EC15DC">
              <w:t>kuu 2025</w:t>
            </w:r>
          </w:p>
        </w:tc>
      </w:tr>
      <w:tr w:rsidR="00EC15DC" w:rsidRPr="00EC15DC" w14:paraId="68DFCD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1EBDB" w14:textId="77777777" w:rsidR="00EC15DC" w:rsidRPr="00EC15DC" w:rsidRDefault="00EC15DC" w:rsidP="00EC15DC">
            <w:pPr>
              <w:pStyle w:val="Leipteksti"/>
            </w:pPr>
            <w:r w:rsidRPr="00EC15DC">
              <w:t>Käyttöliittymä</w:t>
            </w:r>
          </w:p>
        </w:tc>
        <w:tc>
          <w:tcPr>
            <w:tcW w:w="0" w:type="auto"/>
            <w:vAlign w:val="center"/>
            <w:hideMark/>
          </w:tcPr>
          <w:p w14:paraId="56C1EE4C" w14:textId="58901D85" w:rsidR="00EC15DC" w:rsidRPr="00EC15DC" w:rsidRDefault="00EC15DC" w:rsidP="00EC15DC">
            <w:pPr>
              <w:pStyle w:val="Leipteksti"/>
            </w:pPr>
            <w:r>
              <w:t>Lokakuu</w:t>
            </w:r>
            <w:r w:rsidRPr="00EC15DC">
              <w:t xml:space="preserve"> 2025</w:t>
            </w:r>
          </w:p>
        </w:tc>
      </w:tr>
      <w:tr w:rsidR="00EC15DC" w:rsidRPr="00EC15DC" w14:paraId="61125A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0E7F5" w14:textId="64C51FC0" w:rsidR="00EC15DC" w:rsidRPr="00EC15DC" w:rsidRDefault="00EC15DC" w:rsidP="00EC15DC">
            <w:pPr>
              <w:pStyle w:val="Leipteksti"/>
            </w:pPr>
            <w:r>
              <w:t>Kirjautuminen</w:t>
            </w:r>
          </w:p>
        </w:tc>
        <w:tc>
          <w:tcPr>
            <w:tcW w:w="0" w:type="auto"/>
            <w:vAlign w:val="center"/>
            <w:hideMark/>
          </w:tcPr>
          <w:p w14:paraId="255FA38F" w14:textId="49C0AFDE" w:rsidR="00EC15DC" w:rsidRPr="00EC15DC" w:rsidRDefault="00EC15DC" w:rsidP="00EC15DC">
            <w:pPr>
              <w:pStyle w:val="Leipteksti"/>
            </w:pPr>
            <w:r>
              <w:t>Loka</w:t>
            </w:r>
            <w:r w:rsidRPr="00EC15DC">
              <w:t>kuu 2025</w:t>
            </w:r>
          </w:p>
        </w:tc>
      </w:tr>
      <w:tr w:rsidR="00EC15DC" w:rsidRPr="00EC15DC" w14:paraId="716683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D5B64" w14:textId="77777777" w:rsidR="00EC15DC" w:rsidRPr="00EC15DC" w:rsidRDefault="00EC15DC" w:rsidP="00EC15DC">
            <w:pPr>
              <w:pStyle w:val="Leipteksti"/>
            </w:pPr>
            <w:r w:rsidRPr="00EC15DC">
              <w:t>Testaus ja dokumentointi</w:t>
            </w:r>
          </w:p>
        </w:tc>
        <w:tc>
          <w:tcPr>
            <w:tcW w:w="0" w:type="auto"/>
            <w:vAlign w:val="center"/>
            <w:hideMark/>
          </w:tcPr>
          <w:p w14:paraId="1F17DC2E" w14:textId="45A82056" w:rsidR="00EC15DC" w:rsidRPr="00EC15DC" w:rsidRDefault="00EC15DC" w:rsidP="00EC15DC">
            <w:pPr>
              <w:pStyle w:val="Leipteksti"/>
            </w:pPr>
            <w:r>
              <w:t>Marras</w:t>
            </w:r>
            <w:r w:rsidRPr="00EC15DC">
              <w:t>kuu 202</w:t>
            </w:r>
            <w:r>
              <w:t>5</w:t>
            </w:r>
          </w:p>
        </w:tc>
      </w:tr>
    </w:tbl>
    <w:p w14:paraId="4977F376" w14:textId="77777777" w:rsidR="00D56F64" w:rsidRDefault="00D56F64">
      <w:pPr>
        <w:pStyle w:val="Leipteksti"/>
        <w:rPr>
          <w:lang w:val="fi-FI"/>
        </w:rPr>
      </w:pPr>
    </w:p>
    <w:p w14:paraId="19C3E30A" w14:textId="77777777" w:rsidR="00D56F64" w:rsidRDefault="00D56F64">
      <w:pPr>
        <w:pStyle w:val="Otsikko1"/>
      </w:pPr>
      <w:r>
        <w:lastRenderedPageBreak/>
        <w:tab/>
      </w:r>
      <w:bookmarkStart w:id="15" w:name="_Toc508099605"/>
      <w:r>
        <w:t>TOTEUTUSVÄLINEET</w:t>
      </w:r>
      <w:bookmarkEnd w:id="15"/>
      <w:r>
        <w:t xml:space="preserve"> </w:t>
      </w:r>
    </w:p>
    <w:p w14:paraId="0AE9C310" w14:textId="77777777" w:rsidR="00D56F64" w:rsidRDefault="00D56F64">
      <w:pPr>
        <w:pStyle w:val="Leipteksti"/>
        <w:rPr>
          <w:lang w:val="fi-FI"/>
        </w:rPr>
      </w:pPr>
    </w:p>
    <w:p w14:paraId="2C7294C8" w14:textId="132CFED5" w:rsidR="00EC15DC" w:rsidRPr="00EC15DC" w:rsidRDefault="00EC15DC" w:rsidP="00EC15DC">
      <w:pPr>
        <w:pStyle w:val="Leipteksti"/>
      </w:pPr>
      <w:r>
        <w:t>-</w:t>
      </w:r>
      <w:r w:rsidRPr="00EC15DC">
        <w:t xml:space="preserve">  </w:t>
      </w:r>
      <w:r w:rsidRPr="00EC15DC">
        <w:rPr>
          <w:b/>
          <w:bCs/>
        </w:rPr>
        <w:t>Ohjelmointikieli:</w:t>
      </w:r>
      <w:r w:rsidRPr="00EC15DC">
        <w:t xml:space="preserve"> C#</w:t>
      </w:r>
    </w:p>
    <w:p w14:paraId="42C27D65" w14:textId="63684371" w:rsidR="00EC15DC" w:rsidRPr="00EC15DC" w:rsidRDefault="00EC15DC" w:rsidP="00EC15DC">
      <w:pPr>
        <w:pStyle w:val="Leipteksti"/>
      </w:pPr>
      <w:r>
        <w:t>-</w:t>
      </w:r>
      <w:r w:rsidRPr="00EC15DC">
        <w:t xml:space="preserve">  </w:t>
      </w:r>
      <w:r w:rsidRPr="00EC15DC">
        <w:rPr>
          <w:b/>
          <w:bCs/>
        </w:rPr>
        <w:t>Kehitysympäristö:</w:t>
      </w:r>
      <w:r w:rsidRPr="00EC15DC">
        <w:t xml:space="preserve"> Visual Studio 2022</w:t>
      </w:r>
    </w:p>
    <w:p w14:paraId="3A516322" w14:textId="6731BAE6" w:rsidR="00EC15DC" w:rsidRPr="00EC15DC" w:rsidRDefault="00EC15DC" w:rsidP="00EC15DC">
      <w:pPr>
        <w:pStyle w:val="Leipteksti"/>
      </w:pPr>
      <w:r>
        <w:t>-</w:t>
      </w:r>
      <w:r w:rsidRPr="00EC15DC">
        <w:t xml:space="preserve">  </w:t>
      </w:r>
      <w:r w:rsidRPr="00EC15DC">
        <w:rPr>
          <w:b/>
          <w:bCs/>
        </w:rPr>
        <w:t>Käyttöliittymäkehys:</w:t>
      </w:r>
      <w:r w:rsidRPr="00EC15DC">
        <w:t xml:space="preserve"> .NET MAUI</w:t>
      </w:r>
    </w:p>
    <w:p w14:paraId="5F54E837" w14:textId="0710A471" w:rsidR="00EC15DC" w:rsidRPr="00EC15DC" w:rsidRDefault="00EC15DC" w:rsidP="00EC15DC">
      <w:pPr>
        <w:pStyle w:val="Leipteksti"/>
      </w:pPr>
      <w:proofErr w:type="gramStart"/>
      <w:r>
        <w:t>-</w:t>
      </w:r>
      <w:r w:rsidRPr="00EC15DC">
        <w:t xml:space="preserve">  </w:t>
      </w:r>
      <w:r w:rsidRPr="00EC15DC">
        <w:rPr>
          <w:b/>
          <w:bCs/>
        </w:rPr>
        <w:t>Tietokanta</w:t>
      </w:r>
      <w:proofErr w:type="gramEnd"/>
      <w:r w:rsidRPr="00EC15DC">
        <w:rPr>
          <w:b/>
          <w:bCs/>
        </w:rPr>
        <w:t>:</w:t>
      </w:r>
      <w:r w:rsidRPr="00EC15DC">
        <w:t xml:space="preserve"> SQLite</w:t>
      </w:r>
    </w:p>
    <w:p w14:paraId="1D41996F" w14:textId="77777777" w:rsidR="00D56F64" w:rsidRDefault="00D56F64">
      <w:pPr>
        <w:pStyle w:val="Leipteksti"/>
        <w:rPr>
          <w:lang w:val="fi-FI"/>
        </w:rPr>
      </w:pPr>
    </w:p>
    <w:p w14:paraId="78A808C5" w14:textId="77777777" w:rsidR="00D56F64" w:rsidRDefault="00D56F64">
      <w:pPr>
        <w:pStyle w:val="Otsikko1"/>
      </w:pPr>
      <w:r>
        <w:lastRenderedPageBreak/>
        <w:tab/>
      </w:r>
      <w:bookmarkStart w:id="16" w:name="_Toc508099606"/>
      <w:r>
        <w:t>LISÄTIETOJA</w:t>
      </w:r>
      <w:bookmarkEnd w:id="16"/>
    </w:p>
    <w:p w14:paraId="6165586A" w14:textId="77777777" w:rsidR="00D56F64" w:rsidRDefault="00D56F64">
      <w:pPr>
        <w:pStyle w:val="Leipteksti"/>
        <w:rPr>
          <w:lang w:val="fi-FI"/>
        </w:rPr>
      </w:pPr>
    </w:p>
    <w:p w14:paraId="2002757E" w14:textId="2D9E532C" w:rsidR="00EC15DC" w:rsidRPr="00EC15DC" w:rsidRDefault="00EC15DC" w:rsidP="00EC15DC">
      <w:pPr>
        <w:pStyle w:val="Leipteksti"/>
        <w:ind w:left="0"/>
        <w:jc w:val="left"/>
        <w:rPr>
          <w:lang w:val="fi-FI"/>
        </w:rPr>
      </w:pPr>
      <w:r w:rsidRPr="00EC15DC">
        <w:rPr>
          <w:lang w:val="fi-FI"/>
        </w:rPr>
        <w:t>-</w:t>
      </w:r>
      <w:r w:rsidRPr="00EC15DC">
        <w:rPr>
          <w:lang w:val="fi-FI"/>
        </w:rPr>
        <w:t xml:space="preserve">  .NET </w:t>
      </w:r>
      <w:proofErr w:type="gramStart"/>
      <w:r w:rsidRPr="00EC15DC">
        <w:rPr>
          <w:lang w:val="fi-FI"/>
        </w:rPr>
        <w:t>MAUI -dokumentaatio</w:t>
      </w:r>
      <w:proofErr w:type="gramEnd"/>
      <w:r w:rsidRPr="00EC15DC">
        <w:rPr>
          <w:lang w:val="fi-FI"/>
        </w:rPr>
        <w:t>: https://learn.microsoft.com/dotnet/maui/</w:t>
      </w:r>
    </w:p>
    <w:p w14:paraId="19622BD5" w14:textId="71209BCB" w:rsidR="00EC15DC" w:rsidRPr="00EC15DC" w:rsidRDefault="00EC15DC" w:rsidP="00EC15DC">
      <w:pPr>
        <w:pStyle w:val="Leipteksti"/>
        <w:ind w:left="0"/>
        <w:jc w:val="left"/>
        <w:rPr>
          <w:lang w:val="fi-FI"/>
        </w:rPr>
      </w:pPr>
      <w:r w:rsidRPr="00EC15DC">
        <w:rPr>
          <w:lang w:val="fi-FI"/>
        </w:rPr>
        <w:t>-</w:t>
      </w:r>
      <w:r w:rsidRPr="00EC15DC">
        <w:rPr>
          <w:lang w:val="fi-FI"/>
        </w:rPr>
        <w:t xml:space="preserve">  SQLite dokumentaatio: https://www.sqlite.org/docs.html</w:t>
      </w:r>
    </w:p>
    <w:p w14:paraId="2BF60BC6" w14:textId="77777777" w:rsidR="00D56F64" w:rsidRDefault="00D56F64">
      <w:pPr>
        <w:pStyle w:val="Leipteksti"/>
        <w:rPr>
          <w:lang w:val="fi-FI"/>
        </w:rPr>
      </w:pPr>
    </w:p>
    <w:sectPr w:rsidR="00D56F64">
      <w:headerReference w:type="default" r:id="rId7"/>
      <w:footerReference w:type="default" r:id="rId8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A96CE" w14:textId="77777777" w:rsidR="00187044" w:rsidRDefault="00187044">
      <w:r>
        <w:separator/>
      </w:r>
    </w:p>
  </w:endnote>
  <w:endnote w:type="continuationSeparator" w:id="0">
    <w:p w14:paraId="2BBCA4F2" w14:textId="77777777" w:rsidR="00187044" w:rsidRDefault="00187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381B0" w14:textId="77777777" w:rsidR="00D56F64" w:rsidRDefault="00D56F64">
    <w:pPr>
      <w:pStyle w:val="Alatunniste"/>
    </w:pPr>
    <w:r>
      <w:tab/>
    </w:r>
    <w:r>
      <w:tab/>
    </w:r>
    <w:r>
      <w:rPr>
        <w:rStyle w:val="Sivunumero"/>
      </w:rPr>
      <w:fldChar w:fldCharType="begin"/>
    </w:r>
    <w:r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E1128C">
      <w:rPr>
        <w:rStyle w:val="Sivunumero"/>
        <w:noProof/>
      </w:rPr>
      <w:t>6</w:t>
    </w:r>
    <w:r>
      <w:rPr>
        <w:rStyle w:val="Sivunumero"/>
      </w:rPr>
      <w:fldChar w:fldCharType="end"/>
    </w:r>
    <w:r>
      <w:rPr>
        <w:rStyle w:val="Sivunumero"/>
      </w:rPr>
      <w:t>/</w:t>
    </w:r>
    <w:r>
      <w:rPr>
        <w:rStyle w:val="Sivunumero"/>
      </w:rPr>
      <w:fldChar w:fldCharType="begin"/>
    </w:r>
    <w:r>
      <w:rPr>
        <w:rStyle w:val="Sivunumero"/>
      </w:rPr>
      <w:instrText xml:space="preserve"> NUMPAGES  \* MERGEFORMAT </w:instrText>
    </w:r>
    <w:r>
      <w:rPr>
        <w:rStyle w:val="Sivunumero"/>
      </w:rPr>
      <w:fldChar w:fldCharType="separate"/>
    </w:r>
    <w:r w:rsidR="00E1128C">
      <w:rPr>
        <w:rStyle w:val="Sivunumero"/>
        <w:noProof/>
      </w:rPr>
      <w:t>14</w:t>
    </w:r>
    <w:r>
      <w:rPr>
        <w:rStyle w:val="Sivunumer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76A34" w14:textId="77777777" w:rsidR="00187044" w:rsidRDefault="00187044">
      <w:r>
        <w:separator/>
      </w:r>
    </w:p>
  </w:footnote>
  <w:footnote w:type="continuationSeparator" w:id="0">
    <w:p w14:paraId="38FF4D70" w14:textId="77777777" w:rsidR="00187044" w:rsidRDefault="00187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17D28" w14:textId="77777777" w:rsidR="00D56F64" w:rsidRDefault="00D56F64">
    <w:pPr>
      <w:pStyle w:val="Yltunniste"/>
    </w:pPr>
    <w:r>
      <w:t>PROJEKTI</w:t>
    </w:r>
    <w:r>
      <w:tab/>
      <w:t>Vaatimusmäärittely</w:t>
    </w:r>
    <w:r>
      <w:tab/>
      <w:t>Versio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5F195A"/>
    <w:multiLevelType w:val="hybridMultilevel"/>
    <w:tmpl w:val="B2DC2D68"/>
    <w:lvl w:ilvl="0" w:tplc="5742F48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FA6C2C2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CC271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DE3D2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CDC473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90BDE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26B7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6069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0832C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E087866"/>
    <w:multiLevelType w:val="hybridMultilevel"/>
    <w:tmpl w:val="4272A060"/>
    <w:lvl w:ilvl="0" w:tplc="EBBC19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8A17BC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E269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FD480E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1E0B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F88D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596AFA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061EC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A477A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C6222AE"/>
    <w:multiLevelType w:val="hybridMultilevel"/>
    <w:tmpl w:val="57885E68"/>
    <w:lvl w:ilvl="0" w:tplc="3924817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8C019C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50451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D22BF8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8445D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DDA4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A8F75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BEB8D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5CF59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DE7526D"/>
    <w:multiLevelType w:val="hybridMultilevel"/>
    <w:tmpl w:val="EE2E05D2"/>
    <w:lvl w:ilvl="0" w:tplc="A80EC7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9CCEAA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64F7E6">
      <w:start w:val="78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BCC0E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D0040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4C17E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22208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404FD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04608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FFD51E6"/>
    <w:multiLevelType w:val="hybridMultilevel"/>
    <w:tmpl w:val="718469C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D6712"/>
    <w:multiLevelType w:val="hybridMultilevel"/>
    <w:tmpl w:val="BC6ACA50"/>
    <w:lvl w:ilvl="0" w:tplc="077A15A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EC743A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9871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36E29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485F6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7E9A7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12839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3CA4F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866C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51059DA"/>
    <w:multiLevelType w:val="hybridMultilevel"/>
    <w:tmpl w:val="8D021838"/>
    <w:lvl w:ilvl="0" w:tplc="949817F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49A5C9C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80529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16E0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464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1817F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F4E29D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0AB5E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0895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422F52B9"/>
    <w:multiLevelType w:val="hybridMultilevel"/>
    <w:tmpl w:val="A1DE28E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546D5"/>
    <w:multiLevelType w:val="hybridMultilevel"/>
    <w:tmpl w:val="33D0360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04B1A"/>
    <w:multiLevelType w:val="hybridMultilevel"/>
    <w:tmpl w:val="B234158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26751"/>
    <w:multiLevelType w:val="hybridMultilevel"/>
    <w:tmpl w:val="CBB0DAF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840309">
    <w:abstractNumId w:val="0"/>
  </w:num>
  <w:num w:numId="2" w16cid:durableId="736636980">
    <w:abstractNumId w:val="6"/>
  </w:num>
  <w:num w:numId="3" w16cid:durableId="543568054">
    <w:abstractNumId w:val="8"/>
  </w:num>
  <w:num w:numId="4" w16cid:durableId="1894190067">
    <w:abstractNumId w:val="4"/>
  </w:num>
  <w:num w:numId="5" w16cid:durableId="1154567526">
    <w:abstractNumId w:val="10"/>
  </w:num>
  <w:num w:numId="6" w16cid:durableId="1719206578">
    <w:abstractNumId w:val="7"/>
  </w:num>
  <w:num w:numId="7" w16cid:durableId="2002081042">
    <w:abstractNumId w:val="11"/>
  </w:num>
  <w:num w:numId="8" w16cid:durableId="2019841114">
    <w:abstractNumId w:val="3"/>
  </w:num>
  <w:num w:numId="9" w16cid:durableId="1351302213">
    <w:abstractNumId w:val="9"/>
  </w:num>
  <w:num w:numId="10" w16cid:durableId="1970162444">
    <w:abstractNumId w:val="2"/>
  </w:num>
  <w:num w:numId="11" w16cid:durableId="1206059098">
    <w:abstractNumId w:val="1"/>
  </w:num>
  <w:num w:numId="12" w16cid:durableId="10753165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6A1"/>
    <w:rsid w:val="0003324A"/>
    <w:rsid w:val="00045765"/>
    <w:rsid w:val="000869AC"/>
    <w:rsid w:val="00187044"/>
    <w:rsid w:val="0027283C"/>
    <w:rsid w:val="002B4ED7"/>
    <w:rsid w:val="002C27E3"/>
    <w:rsid w:val="003126B3"/>
    <w:rsid w:val="003750AB"/>
    <w:rsid w:val="003B1431"/>
    <w:rsid w:val="003E6C00"/>
    <w:rsid w:val="0044417C"/>
    <w:rsid w:val="00550AC1"/>
    <w:rsid w:val="00757E1F"/>
    <w:rsid w:val="007A6092"/>
    <w:rsid w:val="007B027D"/>
    <w:rsid w:val="007B69D1"/>
    <w:rsid w:val="00866675"/>
    <w:rsid w:val="008D4168"/>
    <w:rsid w:val="00937E8D"/>
    <w:rsid w:val="009B7B17"/>
    <w:rsid w:val="00AC4588"/>
    <w:rsid w:val="00B92FF2"/>
    <w:rsid w:val="00C275B3"/>
    <w:rsid w:val="00C51E25"/>
    <w:rsid w:val="00D23E68"/>
    <w:rsid w:val="00D366A1"/>
    <w:rsid w:val="00D56F64"/>
    <w:rsid w:val="00D80E2C"/>
    <w:rsid w:val="00E1128C"/>
    <w:rsid w:val="00E569E6"/>
    <w:rsid w:val="00E90F9A"/>
    <w:rsid w:val="00EC15DC"/>
    <w:rsid w:val="00EE17EA"/>
    <w:rsid w:val="00EE452F"/>
    <w:rsid w:val="00EF287B"/>
    <w:rsid w:val="00F4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0C9C43D"/>
  <w15:docId w15:val="{1E4EB4F4-EB40-439B-A6C0-EE3E7791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Otsikko1">
    <w:name w:val="heading 1"/>
    <w:basedOn w:val="Normaali"/>
    <w:next w:val="Leipteksti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Otsikko2">
    <w:name w:val="heading 2"/>
    <w:basedOn w:val="Normaali"/>
    <w:next w:val="Leipteksti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Otsikko3">
    <w:name w:val="heading 3"/>
    <w:basedOn w:val="Otsikko2"/>
    <w:next w:val="Leipteksti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Otsikko4">
    <w:name w:val="heading 4"/>
    <w:basedOn w:val="Otsikko3"/>
    <w:next w:val="Leipteksti"/>
    <w:qFormat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"/>
    <w:qFormat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Otsikko7">
    <w:name w:val="heading 7"/>
    <w:basedOn w:val="Normaali"/>
    <w:next w:val="Normaali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ali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Otsikko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Sisluet2">
    <w:name w:val="toc 2"/>
    <w:basedOn w:val="Normaali"/>
    <w:next w:val="Normaali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Sisluet3">
    <w:name w:val="toc 3"/>
    <w:basedOn w:val="Normaali"/>
    <w:next w:val="Normaali"/>
    <w:autoRedefine/>
    <w:semiHidden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Sivunumero">
    <w:name w:val="page number"/>
    <w:basedOn w:val="Kappaleenoletusfontti"/>
  </w:style>
  <w:style w:type="table" w:styleId="TaulukkoRuudukko">
    <w:name w:val="Table Grid"/>
    <w:basedOn w:val="Normaalitaulukko"/>
    <w:rsid w:val="00444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iWWW">
    <w:name w:val="Normal (Web)"/>
    <w:basedOn w:val="Normaali"/>
    <w:uiPriority w:val="99"/>
    <w:semiHidden/>
    <w:unhideWhenUsed/>
    <w:rsid w:val="0027283C"/>
    <w:pPr>
      <w:autoSpaceDE/>
      <w:autoSpaceDN/>
      <w:spacing w:before="100" w:beforeAutospacing="1" w:after="100" w:afterAutospacing="1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93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7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93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149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23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511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1370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85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3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4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83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3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9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466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840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321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46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69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427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961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0009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696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415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060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89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096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98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86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340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88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5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04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099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87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5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3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913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3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82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8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46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6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2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5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41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41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istaja\SportEventsApp\Dokumentit\Vaatimusmaarittely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Vaatimusmaarittely.dotx</Template>
  <TotalTime>30</TotalTime>
  <Pages>13</Pages>
  <Words>443</Words>
  <Characters>3594</Characters>
  <Application>Microsoft Office Word</Application>
  <DocSecurity>0</DocSecurity>
  <Lines>29</Lines>
  <Paragraphs>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Omistaja</dc:creator>
  <cp:lastModifiedBy>Jussi J Kitunen</cp:lastModifiedBy>
  <cp:revision>1</cp:revision>
  <cp:lastPrinted>1999-09-17T11:37:00Z</cp:lastPrinted>
  <dcterms:created xsi:type="dcterms:W3CDTF">2025-10-24T11:53:00Z</dcterms:created>
  <dcterms:modified xsi:type="dcterms:W3CDTF">2025-10-24T12:23:00Z</dcterms:modified>
</cp:coreProperties>
</file>